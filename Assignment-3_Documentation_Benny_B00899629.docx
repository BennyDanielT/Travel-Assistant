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34017" w14:textId="77777777" w:rsidR="00814823" w:rsidRDefault="00814823" w:rsidP="0092504C">
      <w:pPr>
        <w:ind w:left="720"/>
      </w:pPr>
      <w:bookmarkStart w:id="0" w:name="_Hlk85053487"/>
    </w:p>
    <w:tbl>
      <w:tblPr>
        <w:tblStyle w:val="PlainTable4"/>
        <w:tblW w:w="12256" w:type="dxa"/>
        <w:jc w:val="center"/>
        <w:tblLook w:val="04A0" w:firstRow="1" w:lastRow="0" w:firstColumn="1" w:lastColumn="0" w:noHBand="0" w:noVBand="1"/>
        <w:tblDescription w:val="Layout table"/>
      </w:tblPr>
      <w:tblGrid>
        <w:gridCol w:w="12256"/>
      </w:tblGrid>
      <w:tr w:rsidR="00814823" w14:paraId="6DD022B6"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29EB69B" w14:textId="77777777" w:rsidR="00814823" w:rsidRPr="008F5585" w:rsidRDefault="00814823" w:rsidP="008F5585">
            <w:pPr>
              <w:pStyle w:val="ReportTitle"/>
            </w:pPr>
            <w:r>
              <w:rPr>
                <w:noProof/>
              </w:rPr>
              <mc:AlternateContent>
                <mc:Choice Requires="wps">
                  <w:drawing>
                    <wp:inline distT="0" distB="0" distL="0" distR="0" wp14:anchorId="6880B471" wp14:editId="2C974BC3">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A6377C2899AD4E6DA57067F0004F40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D9AAA72" w14:textId="62FFE52E" w:rsidR="00814823" w:rsidRPr="008A25CD" w:rsidRDefault="00192670" w:rsidP="00814823">
                                      <w:pPr>
                                        <w:pStyle w:val="ReportTitle"/>
                                        <w:rPr>
                                          <w:b/>
                                          <w:sz w:val="60"/>
                                          <w:szCs w:val="60"/>
                                        </w:rPr>
                                      </w:pPr>
                                      <w:r>
                                        <w:rPr>
                                          <w:b/>
                                          <w:sz w:val="60"/>
                                          <w:szCs w:val="60"/>
                                        </w:rPr>
                                        <w:t>CSCI 3901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80B471"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A6377C2899AD4E6DA57067F0004F40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D9AAA72" w14:textId="62FFE52E" w:rsidR="00814823" w:rsidRPr="008A25CD" w:rsidRDefault="00192670" w:rsidP="00814823">
                                <w:pPr>
                                  <w:pStyle w:val="ReportTitle"/>
                                  <w:rPr>
                                    <w:b/>
                                    <w:sz w:val="60"/>
                                    <w:szCs w:val="60"/>
                                  </w:rPr>
                                </w:pPr>
                                <w:r>
                                  <w:rPr>
                                    <w:b/>
                                    <w:sz w:val="60"/>
                                    <w:szCs w:val="60"/>
                                  </w:rPr>
                                  <w:t>CSCI 3901</w:t>
                                </w:r>
                              </w:p>
                            </w:sdtContent>
                          </w:sdt>
                        </w:txbxContent>
                      </v:textbox>
                      <w10:anchorlock/>
                    </v:shape>
                  </w:pict>
                </mc:Fallback>
              </mc:AlternateContent>
            </w:r>
            <w:r>
              <w:rPr>
                <w:noProof/>
              </w:rPr>
              <mc:AlternateContent>
                <mc:Choice Requires="wps">
                  <w:drawing>
                    <wp:inline distT="0" distB="0" distL="0" distR="0" wp14:anchorId="43424338" wp14:editId="60198AD7">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7EF1A2"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17365d [2415]" stroked="f" strokeweight="2.25pt">
                      <w10:anchorlock/>
                    </v:rect>
                  </w:pict>
                </mc:Fallback>
              </mc:AlternateContent>
            </w:r>
          </w:p>
        </w:tc>
      </w:tr>
      <w:tr w:rsidR="00814823" w14:paraId="2F02C53C"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4D0881E"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1F497D" w:themeColor="text2"/>
                <w:spacing w:val="5"/>
                <w:kern w:val="28"/>
                <w:sz w:val="24"/>
                <w:szCs w:val="24"/>
                <w14:ligatures w14:val="standardContextual"/>
                <w14:cntxtAlts/>
              </w:rPr>
            </w:pPr>
            <w:r>
              <w:rPr>
                <w:rFonts w:asciiTheme="majorHAnsi" w:eastAsiaTheme="majorEastAsia" w:hAnsiTheme="majorHAnsi" w:cstheme="majorBidi"/>
                <w:noProof/>
                <w:color w:val="1F497D" w:themeColor="text2"/>
                <w:spacing w:val="5"/>
                <w:kern w:val="28"/>
                <w:sz w:val="96"/>
                <w:szCs w:val="56"/>
              </w:rPr>
              <mc:AlternateContent>
                <mc:Choice Requires="wps">
                  <w:drawing>
                    <wp:inline distT="0" distB="0" distL="0" distR="0" wp14:anchorId="4EF04F98" wp14:editId="1E8BCBFB">
                      <wp:extent cx="3733800"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733800"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1DB8F1" w14:textId="713761D2" w:rsidR="00814823" w:rsidRDefault="00814823" w:rsidP="00814823">
                                  <w:pPr>
                                    <w:pStyle w:val="Subtitl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F04F98" id="Text Box 25" o:spid="_x0000_s1027" type="#_x0000_t202" alt="Text box to enter subtitle" style="width:294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" filled="f" stroked="f">
                      <v:textbox>
                        <w:txbxContent>
                          <w:p w14:paraId="151DB8F1" w14:textId="713761D2" w:rsidR="00814823" w:rsidRDefault="00814823" w:rsidP="00814823">
                            <w:pPr>
                              <w:pStyle w:val="Subtitle"/>
                              <w:jc w:val="center"/>
                            </w:pPr>
                          </w:p>
                        </w:txbxContent>
                      </v:textbox>
                      <w10:anchorlock/>
                    </v:shape>
                  </w:pict>
                </mc:Fallback>
              </mc:AlternateContent>
            </w:r>
          </w:p>
        </w:tc>
      </w:tr>
      <w:tr w:rsidR="00814823" w14:paraId="1DCD3BB6"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4F81BD" w:themeFill="accent1"/>
            <w:vAlign w:val="center"/>
          </w:tcPr>
          <w:p w14:paraId="18555C93" w14:textId="77777777" w:rsidR="00814823" w:rsidRPr="005D120C" w:rsidRDefault="00814823" w:rsidP="000C2E5D">
            <w:pPr>
              <w:jc w:val="center"/>
              <w:rPr>
                <w:rFonts w:asciiTheme="majorHAnsi" w:eastAsiaTheme="majorEastAsia" w:hAnsiTheme="majorHAnsi" w:cstheme="majorBidi"/>
                <w:color w:val="1F497D" w:themeColor="text2"/>
                <w:spacing w:val="5"/>
                <w:kern w:val="28"/>
                <w:sz w:val="20"/>
                <w:szCs w:val="20"/>
                <w14:ligatures w14:val="standardContextual"/>
                <w14:cntxtAlts/>
              </w:rPr>
            </w:pPr>
            <w:r>
              <w:rPr>
                <w:rFonts w:asciiTheme="majorHAnsi" w:eastAsiaTheme="majorEastAsia" w:hAnsiTheme="majorHAnsi" w:cstheme="majorBidi"/>
                <w:noProof/>
                <w:color w:val="1F497D" w:themeColor="text2"/>
                <w:spacing w:val="5"/>
                <w:kern w:val="28"/>
                <w:sz w:val="96"/>
                <w:szCs w:val="56"/>
              </w:rPr>
              <mc:AlternateContent>
                <mc:Choice Requires="wps">
                  <w:drawing>
                    <wp:inline distT="0" distB="0" distL="0" distR="0" wp14:anchorId="15D3A18A" wp14:editId="72E8EA4B">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color w:val="FFFFFF" w:themeColor="background1"/>
                                      <w:sz w:val="36"/>
                                      <w:szCs w:val="32"/>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4B0AC1F" w14:textId="79CA3CDA" w:rsidR="00192670" w:rsidRPr="00192670" w:rsidRDefault="00192670" w:rsidP="00192670">
                                      <w:pPr>
                                        <w:pStyle w:val="Subtitle"/>
                                        <w:jc w:val="center"/>
                                        <w:rPr>
                                          <w:color w:val="FFFFFF" w:themeColor="background1"/>
                                          <w:sz w:val="36"/>
                                          <w:szCs w:val="32"/>
                                        </w:rPr>
                                      </w:pPr>
                                      <w:r w:rsidRPr="00192670">
                                        <w:rPr>
                                          <w:color w:val="FFFFFF" w:themeColor="background1"/>
                                          <w:sz w:val="36"/>
                                          <w:szCs w:val="32"/>
                                        </w:rPr>
                                        <w:t xml:space="preserve">Assignment </w:t>
                                      </w:r>
                                      <w:r w:rsidR="000E0ABA">
                                        <w:rPr>
                                          <w:color w:val="FFFFFF" w:themeColor="background1"/>
                                          <w:sz w:val="36"/>
                                          <w:szCs w:val="32"/>
                                        </w:rPr>
                                        <w:t>3</w:t>
                                      </w:r>
                                    </w:p>
                                  </w:sdtContent>
                                </w:sdt>
                                <w:p w14:paraId="05BDD7DC" w14:textId="77777777" w:rsidR="00814823" w:rsidRPr="00192670" w:rsidRDefault="00814823" w:rsidP="00814823">
                                  <w:pPr>
                                    <w:jc w:val="cente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D3A18A"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zE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HTP6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M2GjMSSAgAAgAUAAA4AAAAAAAAAAAAAAAAALgIAAGRycy9lMm9Eb2MueG1sUEsBAi0A&#10;FAAGAAgAAAAhAK5mJWLZAAAABgEAAA8AAAAAAAAAAAAAAAAA7AQAAGRycy9kb3ducmV2LnhtbFBL&#10;BQYAAAAABAAEAPMAAADyBQAAAAA=&#10;" filled="f" stroked="f">
                      <v:textbox>
                        <w:txbxContent>
                          <w:sdt>
                            <w:sdtPr>
                              <w:rPr>
                                <w:color w:val="FFFFFF" w:themeColor="background1"/>
                                <w:sz w:val="36"/>
                                <w:szCs w:val="32"/>
                              </w:r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4B0AC1F" w14:textId="79CA3CDA" w:rsidR="00192670" w:rsidRPr="00192670" w:rsidRDefault="00192670" w:rsidP="00192670">
                                <w:pPr>
                                  <w:pStyle w:val="Subtitle"/>
                                  <w:jc w:val="center"/>
                                  <w:rPr>
                                    <w:color w:val="FFFFFF" w:themeColor="background1"/>
                                    <w:sz w:val="36"/>
                                    <w:szCs w:val="32"/>
                                  </w:rPr>
                                </w:pPr>
                                <w:r w:rsidRPr="00192670">
                                  <w:rPr>
                                    <w:color w:val="FFFFFF" w:themeColor="background1"/>
                                    <w:sz w:val="36"/>
                                    <w:szCs w:val="32"/>
                                  </w:rPr>
                                  <w:t xml:space="preserve">Assignment </w:t>
                                </w:r>
                                <w:r w:rsidR="000E0ABA">
                                  <w:rPr>
                                    <w:color w:val="FFFFFF" w:themeColor="background1"/>
                                    <w:sz w:val="36"/>
                                    <w:szCs w:val="32"/>
                                  </w:rPr>
                                  <w:t>3</w:t>
                                </w:r>
                              </w:p>
                            </w:sdtContent>
                          </w:sdt>
                          <w:p w14:paraId="05BDD7DC" w14:textId="77777777" w:rsidR="00814823" w:rsidRPr="00192670" w:rsidRDefault="00814823" w:rsidP="00814823">
                            <w:pPr>
                              <w:jc w:val="center"/>
                              <w:rPr>
                                <w:color w:val="FFFFFF" w:themeColor="background1"/>
                                <w:sz w:val="28"/>
                                <w:szCs w:val="28"/>
                              </w:rPr>
                            </w:pPr>
                          </w:p>
                        </w:txbxContent>
                      </v:textbox>
                      <w10:anchorlock/>
                    </v:shape>
                  </w:pict>
                </mc:Fallback>
              </mc:AlternateContent>
            </w:r>
          </w:p>
        </w:tc>
      </w:tr>
      <w:tr w:rsidR="00814823" w14:paraId="58F22E23"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EA36E1C" w14:textId="77777777" w:rsidR="00814823" w:rsidRDefault="00814823" w:rsidP="006045D9">
            <w:pPr>
              <w:rPr>
                <w:b w:val="0"/>
                <w:bCs w:val="0"/>
              </w:rPr>
            </w:pPr>
          </w:p>
          <w:p w14:paraId="65787375" w14:textId="17B2FD60" w:rsidR="00FC7D3A" w:rsidRDefault="00FC7D3A" w:rsidP="006045D9"/>
        </w:tc>
      </w:tr>
    </w:tbl>
    <w:p w14:paraId="7B871CE0" w14:textId="18F8288A" w:rsidR="00FC7D3A" w:rsidRDefault="00FC7D3A" w:rsidP="00693E39"/>
    <w:p w14:paraId="0337E7BD" w14:textId="77777777" w:rsidR="00FC7D3A" w:rsidRDefault="00FC7D3A" w:rsidP="00693E39"/>
    <w:p w14:paraId="02BCA651" w14:textId="77777777" w:rsidR="00FC7D3A" w:rsidRDefault="00FC7D3A" w:rsidP="00693E39"/>
    <w:p w14:paraId="1DE6ED95" w14:textId="77777777" w:rsidR="00FC7D3A" w:rsidRPr="00202812" w:rsidRDefault="00FC7D3A" w:rsidP="00FC7D3A">
      <w:pPr>
        <w:pStyle w:val="Heading1"/>
        <w:jc w:val="center"/>
      </w:pPr>
      <w:r>
        <w:lastRenderedPageBreak/>
        <w:t>Overview</w:t>
      </w:r>
    </w:p>
    <w:p w14:paraId="782A3E32" w14:textId="77777777" w:rsidR="00FC7D3A" w:rsidRDefault="00FC7D3A" w:rsidP="00693E39"/>
    <w:p w14:paraId="68219AA3" w14:textId="3674F23B" w:rsidR="00693E39" w:rsidRDefault="00693E39" w:rsidP="0018108D">
      <w:r>
        <w:t>Th</w:t>
      </w:r>
      <w:r w:rsidR="0018108D">
        <w:t>e objective of this problem is to</w:t>
      </w:r>
      <w:r w:rsidR="00F65F7F">
        <w:t xml:space="preserve"> generate a travel path between two or more cities while considering various factors such as cost, time and ease of transit (the number of hops)</w:t>
      </w:r>
      <w:r w:rsidR="0018108D">
        <w:t>. The general idea is as follows:</w:t>
      </w:r>
      <w:r w:rsidR="00F65F7F">
        <w:t xml:space="preserve"> The path from a City – SOURCE to a City – DESTINATION is calculated through an adaption of Dijkstra’s algorithm</w:t>
      </w:r>
      <w:r w:rsidR="009B121C">
        <w:t>.</w:t>
      </w:r>
      <w:r w:rsidR="00F65F7F">
        <w:t xml:space="preserve"> The adaption integrates various factors that are of importance to travelers and generates an optimal route corresponding to a traveler’s priorit</w:t>
      </w:r>
      <w:r w:rsidR="000913B7">
        <w:t>ies</w:t>
      </w:r>
      <w:r w:rsidR="00F65F7F">
        <w:t>.</w:t>
      </w:r>
    </w:p>
    <w:p w14:paraId="404D9B18" w14:textId="690A0A44" w:rsidR="000913B7" w:rsidRDefault="000913B7" w:rsidP="0018108D">
      <w:r>
        <w:t xml:space="preserve">The program functions as follows. Users can make use of commands to add a City, add a Flight path between two cities and add a Train path between two cities. Subsequently they can </w:t>
      </w:r>
      <w:r>
        <w:t>plan a trip between two cities</w:t>
      </w:r>
      <w:r>
        <w:t>, utilizing the information that was previously entered.</w:t>
      </w:r>
    </w:p>
    <w:p w14:paraId="55B92B8B" w14:textId="221B19DB" w:rsidR="00F20F94" w:rsidRDefault="00F20F94" w:rsidP="00693E39">
      <w:r>
        <w:t>The relative cost of travel is used to determine the shortest path from SOURCE to DESTINATION. The relative cost of travel can be termed as the weight of each edge (path) between two vertices (Cities).</w:t>
      </w:r>
    </w:p>
    <w:p w14:paraId="025B31B7" w14:textId="5A36FC00" w:rsidR="0058431F" w:rsidRDefault="0058431F" w:rsidP="00AB1F80">
      <w:pPr>
        <w:pStyle w:val="Heading1"/>
        <w:jc w:val="center"/>
      </w:pPr>
      <w:r w:rsidRPr="00693E39">
        <w:t xml:space="preserve">Files </w:t>
      </w:r>
      <w:r w:rsidR="00FC7D3A">
        <w:t>&amp;</w:t>
      </w:r>
      <w:r w:rsidRPr="00693E39">
        <w:t xml:space="preserve"> </w:t>
      </w:r>
      <w:r w:rsidR="00FC7D3A">
        <w:t>E</w:t>
      </w:r>
      <w:r w:rsidRPr="00693E39">
        <w:t xml:space="preserve">xternal </w:t>
      </w:r>
      <w:r w:rsidR="00FC7D3A">
        <w:t>D</w:t>
      </w:r>
      <w:r w:rsidRPr="00693E39">
        <w:t>ata</w:t>
      </w:r>
    </w:p>
    <w:p w14:paraId="09A53008" w14:textId="77777777" w:rsidR="00FC7D3A" w:rsidRDefault="00FC7D3A" w:rsidP="0058431F"/>
    <w:p w14:paraId="127AF45B" w14:textId="01938DD1" w:rsidR="00866AD4" w:rsidRDefault="00F20F94" w:rsidP="0058431F">
      <w:r>
        <w:t>All input &amp; output is generated through the console / terminal. There’re no Input / Output files.</w:t>
      </w:r>
    </w:p>
    <w:p w14:paraId="331B34CF" w14:textId="77777777" w:rsidR="00866AD4" w:rsidRDefault="00866AD4" w:rsidP="0058431F"/>
    <w:p w14:paraId="2B15E767" w14:textId="4B93A67D" w:rsidR="0058431F" w:rsidRDefault="0058431F" w:rsidP="00AB1F80">
      <w:pPr>
        <w:pStyle w:val="Heading1"/>
        <w:jc w:val="center"/>
      </w:pPr>
      <w:r w:rsidRPr="0058431F">
        <w:t xml:space="preserve">Data </w:t>
      </w:r>
      <w:r w:rsidR="00FC7D3A">
        <w:t>S</w:t>
      </w:r>
      <w:r w:rsidRPr="0058431F">
        <w:t>tructures</w:t>
      </w:r>
      <w:r w:rsidR="00F20F94">
        <w:t xml:space="preserve"> &amp; Classes</w:t>
      </w:r>
    </w:p>
    <w:p w14:paraId="22857C36" w14:textId="77777777" w:rsidR="00FC7D3A" w:rsidRDefault="00FC7D3A" w:rsidP="0058431F"/>
    <w:p w14:paraId="589EBA9E" w14:textId="77777777" w:rsidR="00F20F94" w:rsidRDefault="0058431F" w:rsidP="003455F0">
      <w:r>
        <w:t xml:space="preserve">The </w:t>
      </w:r>
      <w:r w:rsidR="0010754D">
        <w:t xml:space="preserve">approach used to implement </w:t>
      </w:r>
      <w:r w:rsidR="00F20F94">
        <w:t>Dijkstra’s</w:t>
      </w:r>
      <w:r w:rsidR="0010754D">
        <w:t xml:space="preserve"> algorithm</w:t>
      </w:r>
      <w:r>
        <w:t xml:space="preserve"> </w:t>
      </w:r>
      <w:r w:rsidR="00657BD7">
        <w:t xml:space="preserve">primarily </w:t>
      </w:r>
      <w:r>
        <w:t>utilizes</w:t>
      </w:r>
      <w:r w:rsidR="0010754D">
        <w:t xml:space="preserve"> </w:t>
      </w:r>
    </w:p>
    <w:p w14:paraId="70B56408" w14:textId="569CDD9E" w:rsidR="00F20F94" w:rsidRDefault="00F20F94" w:rsidP="00F20F94">
      <w:pPr>
        <w:pStyle w:val="ListParagraph"/>
        <w:numPr>
          <w:ilvl w:val="0"/>
          <w:numId w:val="20"/>
        </w:numPr>
      </w:pPr>
      <w:r w:rsidRPr="00F20F94">
        <w:rPr>
          <w:b/>
          <w:bCs/>
        </w:rPr>
        <w:t>Priority Queue</w:t>
      </w:r>
      <w:r>
        <w:t xml:space="preserve"> - T</w:t>
      </w:r>
      <w:r w:rsidR="0010754D">
        <w:t xml:space="preserve">o sort </w:t>
      </w:r>
      <w:r>
        <w:t>Cities</w:t>
      </w:r>
      <w:r w:rsidR="0010754D">
        <w:t xml:space="preserve"> by ascending order of </w:t>
      </w:r>
      <w:r>
        <w:t>relative cost of travel</w:t>
      </w:r>
    </w:p>
    <w:p w14:paraId="0EAC5EB3" w14:textId="41B2133F" w:rsidR="00F20F94" w:rsidRDefault="00F20F94" w:rsidP="00F20F94">
      <w:pPr>
        <w:pStyle w:val="ListParagraph"/>
        <w:numPr>
          <w:ilvl w:val="0"/>
          <w:numId w:val="20"/>
        </w:numPr>
      </w:pPr>
      <w:r w:rsidRPr="00F20F94">
        <w:rPr>
          <w:b/>
          <w:bCs/>
        </w:rPr>
        <w:t xml:space="preserve">HashMaps - </w:t>
      </w:r>
      <w:r w:rsidRPr="00F20F94">
        <w:t>T</w:t>
      </w:r>
      <w:r>
        <w:t xml:space="preserve">o store relative costs for each City, to store the </w:t>
      </w:r>
      <w:r w:rsidR="0088724A">
        <w:t xml:space="preserve">departure city for each destination and to store the number of hops from SOURCE to DESTINATION </w:t>
      </w:r>
    </w:p>
    <w:p w14:paraId="010DD5C3" w14:textId="67993851" w:rsidR="003455F0" w:rsidRDefault="00F20F94" w:rsidP="00F20F94">
      <w:pPr>
        <w:pStyle w:val="ListParagraph"/>
        <w:numPr>
          <w:ilvl w:val="0"/>
          <w:numId w:val="20"/>
        </w:numPr>
      </w:pPr>
      <w:r w:rsidRPr="00F20F94">
        <w:rPr>
          <w:b/>
          <w:bCs/>
        </w:rPr>
        <w:t xml:space="preserve">ArrayLists - </w:t>
      </w:r>
      <w:r w:rsidRPr="00F20F94">
        <w:t>T</w:t>
      </w:r>
      <w:r>
        <w:t>o store Cities, Flights &amp; Trains</w:t>
      </w:r>
    </w:p>
    <w:p w14:paraId="7C1272DC" w14:textId="4C3C8691" w:rsidR="0088724A" w:rsidRPr="0088724A" w:rsidRDefault="0088724A" w:rsidP="00F20F94">
      <w:pPr>
        <w:pStyle w:val="ListParagraph"/>
        <w:numPr>
          <w:ilvl w:val="0"/>
          <w:numId w:val="20"/>
        </w:numPr>
        <w:rPr>
          <w:b/>
          <w:bCs/>
        </w:rPr>
      </w:pPr>
      <w:r w:rsidRPr="0088724A">
        <w:rPr>
          <w:b/>
          <w:bCs/>
        </w:rPr>
        <w:t>HashSet</w:t>
      </w:r>
      <w:r>
        <w:rPr>
          <w:b/>
          <w:bCs/>
        </w:rPr>
        <w:t xml:space="preserve"> – </w:t>
      </w:r>
      <w:r>
        <w:t>To store Vertices that’ve been visited (in Dijkstra’s algorithm)</w:t>
      </w:r>
    </w:p>
    <w:p w14:paraId="49035732" w14:textId="6422F1C4" w:rsidR="0088724A" w:rsidRDefault="0088724A" w:rsidP="0088724A">
      <w:pPr>
        <w:rPr>
          <w:b/>
          <w:bCs/>
        </w:rPr>
      </w:pPr>
    </w:p>
    <w:p w14:paraId="5B954C28" w14:textId="77777777" w:rsidR="0088724A" w:rsidRDefault="0088724A" w:rsidP="0088724A">
      <w:pPr>
        <w:pStyle w:val="ReportTitle"/>
        <w:jc w:val="left"/>
      </w:pPr>
    </w:p>
    <w:p w14:paraId="17239AF7" w14:textId="77777777" w:rsidR="0088724A" w:rsidRDefault="0088724A" w:rsidP="0088724A">
      <w:pPr>
        <w:pStyle w:val="ReportTitle"/>
        <w:jc w:val="left"/>
      </w:pPr>
    </w:p>
    <w:p w14:paraId="2BA1CD03" w14:textId="0997945E" w:rsidR="0088724A" w:rsidRDefault="0088724A" w:rsidP="0088724A">
      <w:pPr>
        <w:pStyle w:val="ReportTitle"/>
        <w:jc w:val="left"/>
      </w:pPr>
      <w:r w:rsidRPr="0088724A">
        <w:lastRenderedPageBreak/>
        <w:t>Classes:</w:t>
      </w:r>
    </w:p>
    <w:p w14:paraId="37A3800A" w14:textId="77777777" w:rsidR="0088724A" w:rsidRDefault="0088724A" w:rsidP="001314AC">
      <w:pPr>
        <w:pStyle w:val="Heading2"/>
      </w:pPr>
    </w:p>
    <w:p w14:paraId="0BC93F0F" w14:textId="597567D8" w:rsidR="001314AC" w:rsidRDefault="0088724A" w:rsidP="001314AC">
      <w:pPr>
        <w:pStyle w:val="Heading2"/>
      </w:pPr>
      <w:r>
        <w:t>City</w:t>
      </w:r>
      <w:r w:rsidR="001314AC">
        <w:t>.java</w:t>
      </w:r>
    </w:p>
    <w:p w14:paraId="4ADDCCE3" w14:textId="7C784A91" w:rsidR="001314AC" w:rsidRDefault="001314AC" w:rsidP="001314AC">
      <w:r>
        <w:t xml:space="preserve">This class represents </w:t>
      </w:r>
      <w:r w:rsidR="00562405">
        <w:t>Cities</w:t>
      </w:r>
      <w:r>
        <w:t>:</w:t>
      </w:r>
    </w:p>
    <w:p w14:paraId="2DD19503" w14:textId="71C70E3E" w:rsidR="001928EC" w:rsidRDefault="001928EC" w:rsidP="001314AC">
      <w:r>
        <w:t>Each</w:t>
      </w:r>
      <w:r w:rsidRPr="001928EC">
        <w:t xml:space="preserve"> </w:t>
      </w:r>
      <w:r>
        <w:t xml:space="preserve">object of type </w:t>
      </w:r>
      <w:r>
        <w:t>City</w:t>
      </w:r>
      <w:r>
        <w:t xml:space="preserve"> is associated with the following attributes:</w:t>
      </w:r>
    </w:p>
    <w:p w14:paraId="051D3ADA" w14:textId="41FAC6C3" w:rsidR="00562405" w:rsidRPr="00562405" w:rsidRDefault="00562405" w:rsidP="00562405">
      <w:pPr>
        <w:pStyle w:val="Subtitle"/>
      </w:pPr>
      <w:r w:rsidRPr="00562405">
        <w:t>Variables:</w:t>
      </w:r>
    </w:p>
    <w:p w14:paraId="43392989" w14:textId="3AB3E21B" w:rsidR="00324493" w:rsidRDefault="00324493" w:rsidP="00324493">
      <w:r w:rsidRPr="00324493">
        <w:t xml:space="preserve"> cityName</w:t>
      </w:r>
      <w:r>
        <w:t xml:space="preserve"> - </w:t>
      </w:r>
      <w:r w:rsidRPr="00324493">
        <w:t>City name</w:t>
      </w:r>
      <w:r w:rsidRPr="00324493">
        <w:br/>
        <w:t xml:space="preserve"> testRequired</w:t>
      </w:r>
      <w:r>
        <w:t xml:space="preserve"> - </w:t>
      </w:r>
      <w:r w:rsidRPr="00324493">
        <w:t xml:space="preserve">States if a test is Required for Unvaccinated individuals to </w:t>
      </w:r>
      <w:r>
        <w:t>t</w:t>
      </w:r>
      <w:r w:rsidRPr="00324493">
        <w:t>he city</w:t>
      </w:r>
      <w:r w:rsidRPr="00324493">
        <w:br/>
        <w:t xml:space="preserve"> timeToTest</w:t>
      </w:r>
      <w:r>
        <w:t xml:space="preserve"> - </w:t>
      </w:r>
      <w:r w:rsidRPr="00324493">
        <w:t>Time to Take a test</w:t>
      </w:r>
      <w:r w:rsidRPr="00324493">
        <w:br/>
        <w:t xml:space="preserve"> nightlyHotelCost</w:t>
      </w:r>
      <w:r>
        <w:t xml:space="preserve"> - </w:t>
      </w:r>
      <w:r w:rsidRPr="00324493">
        <w:t>Hotel Cost for 1 night</w:t>
      </w:r>
      <w:r w:rsidRPr="00324493">
        <w:br/>
        <w:t xml:space="preserve"> cost_from_source</w:t>
      </w:r>
      <w:r>
        <w:t xml:space="preserve"> - </w:t>
      </w:r>
      <w:r w:rsidRPr="00324493">
        <w:t>Cost to Travel from source to this City</w:t>
      </w:r>
    </w:p>
    <w:p w14:paraId="21F5ECB1" w14:textId="728615B1" w:rsidR="00B36D34" w:rsidRDefault="00B36D34" w:rsidP="00324493"/>
    <w:p w14:paraId="6B1BA68A" w14:textId="053B1790" w:rsidR="00B36D34" w:rsidRDefault="00B36D34" w:rsidP="00B36D34">
      <w:pPr>
        <w:pStyle w:val="Heading2"/>
      </w:pPr>
      <w:r>
        <w:t>Flight</w:t>
      </w:r>
      <w:r>
        <w:t>.java</w:t>
      </w:r>
    </w:p>
    <w:p w14:paraId="1ED0F6DE" w14:textId="5E5FDB35" w:rsidR="00B36D34" w:rsidRDefault="00B36D34" w:rsidP="00B36D34">
      <w:r>
        <w:t xml:space="preserve">This class represents </w:t>
      </w:r>
      <w:r>
        <w:t>Flights between cities.</w:t>
      </w:r>
    </w:p>
    <w:p w14:paraId="2F696916" w14:textId="4A59F889" w:rsidR="00B36D34" w:rsidRDefault="00B36D34" w:rsidP="00B36D34">
      <w:r>
        <w:t>Each</w:t>
      </w:r>
      <w:r w:rsidR="001928EC" w:rsidRPr="001928EC">
        <w:t xml:space="preserve"> </w:t>
      </w:r>
      <w:r w:rsidR="001928EC">
        <w:t xml:space="preserve">object of type </w:t>
      </w:r>
      <w:r>
        <w:t>Flight is associated with the following attributes:</w:t>
      </w:r>
    </w:p>
    <w:p w14:paraId="6AD8664A" w14:textId="0AD9071E" w:rsidR="00B36D34" w:rsidRPr="00B36D34" w:rsidRDefault="00B36D34" w:rsidP="00B36D34">
      <w:pPr>
        <w:pStyle w:val="Subtitle"/>
      </w:pPr>
      <w:r w:rsidRPr="00562405">
        <w:t>Variables:</w:t>
      </w:r>
    </w:p>
    <w:p w14:paraId="6BDE8745" w14:textId="4563BE03" w:rsidR="00B36D34" w:rsidRDefault="00B36D34" w:rsidP="00B36D34">
      <w:r w:rsidRPr="00B36D34">
        <w:t xml:space="preserve"> startCity</w:t>
      </w:r>
      <w:r>
        <w:t xml:space="preserve"> - </w:t>
      </w:r>
      <w:r w:rsidRPr="00B36D34">
        <w:t>Start city</w:t>
      </w:r>
      <w:r w:rsidRPr="00B36D34">
        <w:br/>
        <w:t xml:space="preserve"> destinationCity</w:t>
      </w:r>
      <w:r>
        <w:t xml:space="preserve"> - </w:t>
      </w:r>
      <w:r w:rsidRPr="00B36D34">
        <w:t>Destination city</w:t>
      </w:r>
      <w:r w:rsidRPr="00B36D34">
        <w:br/>
        <w:t xml:space="preserve"> flightTime</w:t>
      </w:r>
      <w:r>
        <w:t xml:space="preserve"> - </w:t>
      </w:r>
      <w:r w:rsidRPr="00B36D34">
        <w:t>Time to travel</w:t>
      </w:r>
      <w:r w:rsidRPr="00B36D34">
        <w:br/>
        <w:t xml:space="preserve"> flightCost</w:t>
      </w:r>
      <w:r>
        <w:t xml:space="preserve"> - </w:t>
      </w:r>
      <w:r w:rsidRPr="00B36D34">
        <w:t>Cost of travel</w:t>
      </w:r>
    </w:p>
    <w:p w14:paraId="1E7D41FF" w14:textId="4659A35C" w:rsidR="001928EC" w:rsidRDefault="001928EC" w:rsidP="00B36D34"/>
    <w:p w14:paraId="7034FC6C" w14:textId="65F71635" w:rsidR="001928EC" w:rsidRDefault="001928EC" w:rsidP="001928EC">
      <w:pPr>
        <w:pStyle w:val="Heading2"/>
      </w:pPr>
      <w:r>
        <w:t>Train</w:t>
      </w:r>
      <w:r>
        <w:t>.java</w:t>
      </w:r>
    </w:p>
    <w:p w14:paraId="3BC4A3C3" w14:textId="1959CB17" w:rsidR="001928EC" w:rsidRDefault="001928EC" w:rsidP="001928EC">
      <w:r>
        <w:t xml:space="preserve">This class represents </w:t>
      </w:r>
      <w:r>
        <w:t>Trains</w:t>
      </w:r>
      <w:r>
        <w:t xml:space="preserve"> between cities.</w:t>
      </w:r>
    </w:p>
    <w:p w14:paraId="01CB324E" w14:textId="0679B2B3" w:rsidR="001928EC" w:rsidRDefault="001928EC" w:rsidP="001928EC">
      <w:r>
        <w:t xml:space="preserve">Each </w:t>
      </w:r>
      <w:r>
        <w:t>object of type Train</w:t>
      </w:r>
      <w:r>
        <w:t xml:space="preserve"> is associated with the following attributes:</w:t>
      </w:r>
    </w:p>
    <w:p w14:paraId="6B55923B" w14:textId="77777777" w:rsidR="001928EC" w:rsidRPr="00B36D34" w:rsidRDefault="001928EC" w:rsidP="001928EC">
      <w:pPr>
        <w:pStyle w:val="Subtitle"/>
      </w:pPr>
      <w:r w:rsidRPr="00562405">
        <w:t>Variables:</w:t>
      </w:r>
    </w:p>
    <w:p w14:paraId="4CD7CE9B" w14:textId="77777777" w:rsidR="001928EC" w:rsidRPr="00B36D34" w:rsidRDefault="001928EC" w:rsidP="001928EC">
      <w:r w:rsidRPr="00B36D34">
        <w:t xml:space="preserve"> startCity</w:t>
      </w:r>
      <w:r>
        <w:t xml:space="preserve"> - </w:t>
      </w:r>
      <w:r w:rsidRPr="00B36D34">
        <w:t>Start city</w:t>
      </w:r>
      <w:r w:rsidRPr="00B36D34">
        <w:br/>
        <w:t xml:space="preserve"> destinationCity</w:t>
      </w:r>
      <w:r>
        <w:t xml:space="preserve"> - </w:t>
      </w:r>
      <w:r w:rsidRPr="00B36D34">
        <w:t>Destination city</w:t>
      </w:r>
      <w:r w:rsidRPr="00B36D34">
        <w:br/>
        <w:t xml:space="preserve"> flightTime</w:t>
      </w:r>
      <w:r>
        <w:t xml:space="preserve"> - </w:t>
      </w:r>
      <w:r w:rsidRPr="00B36D34">
        <w:t>Time to travel</w:t>
      </w:r>
      <w:r w:rsidRPr="00B36D34">
        <w:br/>
        <w:t xml:space="preserve"> flightCost</w:t>
      </w:r>
      <w:r>
        <w:t xml:space="preserve"> - </w:t>
      </w:r>
      <w:r w:rsidRPr="00B36D34">
        <w:t>Cost of travel</w:t>
      </w:r>
    </w:p>
    <w:p w14:paraId="77DCE473" w14:textId="77777777" w:rsidR="001928EC" w:rsidRPr="00B36D34" w:rsidRDefault="001928EC" w:rsidP="00B36D34"/>
    <w:p w14:paraId="614E3E95" w14:textId="393134BB" w:rsidR="001928EC" w:rsidRDefault="001928EC" w:rsidP="001928EC">
      <w:pPr>
        <w:pStyle w:val="Heading2"/>
      </w:pPr>
      <w:r>
        <w:lastRenderedPageBreak/>
        <w:t>Hop</w:t>
      </w:r>
      <w:r>
        <w:t>.java</w:t>
      </w:r>
    </w:p>
    <w:p w14:paraId="11C3C488" w14:textId="39AF80EB" w:rsidR="001928EC" w:rsidRDefault="001928EC" w:rsidP="001928EC">
      <w:r>
        <w:t xml:space="preserve">This class represents </w:t>
      </w:r>
      <w:r>
        <w:t>a path/edge</w:t>
      </w:r>
      <w:r>
        <w:t xml:space="preserve"> between</w:t>
      </w:r>
      <w:r>
        <w:t xml:space="preserve"> two</w:t>
      </w:r>
      <w:r>
        <w:t xml:space="preserve"> cities.</w:t>
      </w:r>
    </w:p>
    <w:p w14:paraId="1E574630" w14:textId="71268C32" w:rsidR="001928EC" w:rsidRDefault="001928EC" w:rsidP="001928EC">
      <w:r>
        <w:t xml:space="preserve">Each object of type </w:t>
      </w:r>
      <w:r>
        <w:t>Hop</w:t>
      </w:r>
      <w:r>
        <w:t xml:space="preserve"> is associated with the following attributes:</w:t>
      </w:r>
    </w:p>
    <w:p w14:paraId="152C5C6F" w14:textId="77777777" w:rsidR="001928EC" w:rsidRPr="00B36D34" w:rsidRDefault="001928EC" w:rsidP="001928EC">
      <w:pPr>
        <w:pStyle w:val="Subtitle"/>
      </w:pPr>
      <w:r w:rsidRPr="00562405">
        <w:t>Variables:</w:t>
      </w:r>
    </w:p>
    <w:p w14:paraId="10B6CE8C" w14:textId="066C4259" w:rsidR="001928EC" w:rsidRDefault="001928EC" w:rsidP="001928EC">
      <w:r>
        <w:t>start - Start city</w:t>
      </w:r>
    </w:p>
    <w:p w14:paraId="501E8409" w14:textId="04668842" w:rsidR="001928EC" w:rsidRDefault="001928EC" w:rsidP="001928EC">
      <w:r>
        <w:t>destination - Destination city</w:t>
      </w:r>
    </w:p>
    <w:p w14:paraId="3DBC296F" w14:textId="6B163445" w:rsidR="001928EC" w:rsidRDefault="001928EC" w:rsidP="001928EC">
      <w:r>
        <w:t>relative_cost - Relative cost of visiting city from the source</w:t>
      </w:r>
    </w:p>
    <w:p w14:paraId="768E4AD5" w14:textId="2CBC29EC" w:rsidR="001928EC" w:rsidRDefault="001928EC" w:rsidP="001928EC">
      <w:r>
        <w:t>time - Time to travel</w:t>
      </w:r>
    </w:p>
    <w:p w14:paraId="4BD9C078" w14:textId="4045D974" w:rsidR="001928EC" w:rsidRDefault="001928EC" w:rsidP="001928EC">
      <w:r>
        <w:t>cost - Cost of travel</w:t>
      </w:r>
    </w:p>
    <w:p w14:paraId="528B73EC" w14:textId="50D2A060" w:rsidR="001928EC" w:rsidRDefault="001928EC" w:rsidP="001928EC">
      <w:r>
        <w:t>mode - Mode of travel (Fly / Train)</w:t>
      </w:r>
    </w:p>
    <w:p w14:paraId="3B5F6ABA" w14:textId="568E31F8" w:rsidR="001928EC" w:rsidRDefault="001928EC" w:rsidP="001928EC"/>
    <w:p w14:paraId="670C9917" w14:textId="21D0424D" w:rsidR="001928EC" w:rsidRDefault="001928EC" w:rsidP="001928EC">
      <w:pPr>
        <w:pStyle w:val="Heading2"/>
      </w:pPr>
      <w:r>
        <w:t>Graph</w:t>
      </w:r>
      <w:r>
        <w:t>.java</w:t>
      </w:r>
    </w:p>
    <w:p w14:paraId="6959F31A" w14:textId="77777777" w:rsidR="001928EC" w:rsidRDefault="001928EC" w:rsidP="001928EC">
      <w:r>
        <w:t>This class represents a path/edge between two cities.</w:t>
      </w:r>
    </w:p>
    <w:p w14:paraId="3AD00DED" w14:textId="77777777" w:rsidR="001928EC" w:rsidRDefault="001928EC" w:rsidP="001928EC">
      <w:r>
        <w:t>Each object of type Hop is associated with the following attributes:</w:t>
      </w:r>
    </w:p>
    <w:p w14:paraId="5AB32300" w14:textId="77777777" w:rsidR="001928EC" w:rsidRPr="00B36D34" w:rsidRDefault="001928EC" w:rsidP="001928EC">
      <w:pPr>
        <w:pStyle w:val="Subtitle"/>
      </w:pPr>
      <w:r w:rsidRPr="00562405">
        <w:t>Variables:</w:t>
      </w:r>
    </w:p>
    <w:p w14:paraId="332C8E09" w14:textId="58B35B0C" w:rsidR="001928EC" w:rsidRDefault="001928EC" w:rsidP="001928EC">
      <w:r w:rsidRPr="001928EC">
        <w:t>Vertices</w:t>
      </w:r>
      <w:r>
        <w:t xml:space="preserve"> – A HashSet which stores all vertices (Cities)</w:t>
      </w:r>
      <w:r w:rsidRPr="001928EC">
        <w:br/>
        <w:t>adjVertices</w:t>
      </w:r>
      <w:r w:rsidR="003B4C4A">
        <w:t xml:space="preserve"> – A HashMap which stores a set of Cities that are connected to  each City. This serves as the adjacency list.</w:t>
      </w:r>
    </w:p>
    <w:p w14:paraId="43749985" w14:textId="77777777" w:rsidR="003B4C4A" w:rsidRDefault="003B4C4A" w:rsidP="003B4C4A">
      <w:pPr>
        <w:pStyle w:val="Heading2"/>
      </w:pPr>
    </w:p>
    <w:p w14:paraId="1C80D643" w14:textId="568AE190" w:rsidR="003B4C4A" w:rsidRDefault="003B4C4A" w:rsidP="003B4C4A">
      <w:pPr>
        <w:pStyle w:val="Heading2"/>
      </w:pPr>
      <w:r>
        <w:t>TravelAssistant</w:t>
      </w:r>
      <w:r>
        <w:t>.java</w:t>
      </w:r>
    </w:p>
    <w:p w14:paraId="15A87CF1" w14:textId="77777777" w:rsidR="003B4C4A" w:rsidRDefault="003B4C4A" w:rsidP="003B4C4A">
      <w:r>
        <w:t>This class represents a path/edge between two cities.</w:t>
      </w:r>
    </w:p>
    <w:p w14:paraId="7BCDF0A8" w14:textId="77777777" w:rsidR="003B4C4A" w:rsidRDefault="003B4C4A" w:rsidP="003B4C4A">
      <w:r>
        <w:t>Each object of type Hop is associated with the following attributes:</w:t>
      </w:r>
    </w:p>
    <w:p w14:paraId="26964555" w14:textId="77777777" w:rsidR="003B4C4A" w:rsidRPr="00B36D34" w:rsidRDefault="003B4C4A" w:rsidP="003B4C4A">
      <w:pPr>
        <w:pStyle w:val="Subtitle"/>
      </w:pPr>
      <w:r w:rsidRPr="00562405">
        <w:t>Variables:</w:t>
      </w:r>
    </w:p>
    <w:p w14:paraId="12123F43" w14:textId="69F07425" w:rsidR="003B4C4A" w:rsidRDefault="003B4C4A" w:rsidP="003B4C4A">
      <w:r w:rsidRPr="003B4C4A">
        <w:t>Cities</w:t>
      </w:r>
      <w:r>
        <w:t xml:space="preserve"> – Stores a unique list of Cities</w:t>
      </w:r>
    </w:p>
    <w:p w14:paraId="31279E12" w14:textId="06BF314B" w:rsidR="003B4C4A" w:rsidRDefault="003B4C4A" w:rsidP="003B4C4A">
      <w:r w:rsidRPr="003B4C4A">
        <w:t xml:space="preserve">Hops </w:t>
      </w:r>
      <w:r>
        <w:t xml:space="preserve"> - </w:t>
      </w:r>
      <w:r>
        <w:t xml:space="preserve">Stores a unique list of </w:t>
      </w:r>
      <w:r>
        <w:t>Travel Paths between Cities</w:t>
      </w:r>
      <w:r w:rsidRPr="003B4C4A">
        <w:t xml:space="preserve"> </w:t>
      </w:r>
    </w:p>
    <w:p w14:paraId="0EBFCE26" w14:textId="59BFD8D3" w:rsidR="003B4C4A" w:rsidRDefault="003B4C4A" w:rsidP="003B4C4A">
      <w:r w:rsidRPr="003B4C4A">
        <w:t xml:space="preserve">Flights </w:t>
      </w:r>
      <w:r>
        <w:t xml:space="preserve">– </w:t>
      </w:r>
      <w:r>
        <w:t>Stores a unique list</w:t>
      </w:r>
      <w:r>
        <w:t xml:space="preserve"> Flight paths </w:t>
      </w:r>
      <w:r>
        <w:t>between Cities</w:t>
      </w:r>
    </w:p>
    <w:p w14:paraId="36221BA5" w14:textId="16F13E32" w:rsidR="003B4C4A" w:rsidRDefault="003B4C4A" w:rsidP="003B4C4A">
      <w:r w:rsidRPr="003B4C4A">
        <w:lastRenderedPageBreak/>
        <w:t xml:space="preserve">Trains </w:t>
      </w:r>
      <w:r>
        <w:t xml:space="preserve">– Stores </w:t>
      </w:r>
      <w:r>
        <w:t xml:space="preserve">a unique list </w:t>
      </w:r>
      <w:r>
        <w:t>Train</w:t>
      </w:r>
      <w:r>
        <w:t xml:space="preserve"> paths between Cities</w:t>
      </w:r>
    </w:p>
    <w:p w14:paraId="6740E512" w14:textId="77777777" w:rsidR="001928EC" w:rsidRDefault="001928EC" w:rsidP="00562405">
      <w:pPr>
        <w:pStyle w:val="Subtitle"/>
      </w:pPr>
    </w:p>
    <w:p w14:paraId="751CA863" w14:textId="1320AAB0" w:rsidR="00562405" w:rsidRDefault="00562405" w:rsidP="00562405">
      <w:pPr>
        <w:pStyle w:val="Subtitle"/>
      </w:pPr>
      <w:r>
        <w:t>Methods</w:t>
      </w:r>
      <w:r w:rsidRPr="00562405">
        <w:t>:</w:t>
      </w:r>
    </w:p>
    <w:p w14:paraId="0ACE5ABB" w14:textId="74326589" w:rsidR="003455F0" w:rsidRDefault="0010754D" w:rsidP="00993688">
      <w:pPr>
        <w:pStyle w:val="Heading2"/>
      </w:pPr>
      <w:r>
        <w:t>encode()</w:t>
      </w:r>
      <w:r w:rsidR="003455F0" w:rsidRPr="00157092">
        <w:t>:</w:t>
      </w:r>
    </w:p>
    <w:p w14:paraId="69D02D00" w14:textId="2B961F85" w:rsidR="00AA4225" w:rsidRDefault="0010754D" w:rsidP="003455F0">
      <w:pPr>
        <w:rPr>
          <w:sz w:val="24"/>
        </w:rPr>
      </w:pPr>
      <w:r>
        <w:rPr>
          <w:sz w:val="24"/>
        </w:rPr>
        <w:t>This method accepts an input file from the s</w:t>
      </w:r>
      <w:r w:rsidR="00A50DA5">
        <w:rPr>
          <w:sz w:val="24"/>
        </w:rPr>
        <w:t>tandard input, parses the contents of the file, encodes it and stores the output</w:t>
      </w:r>
      <w:r w:rsidR="00382B14">
        <w:rPr>
          <w:sz w:val="24"/>
        </w:rPr>
        <w:t xml:space="preserve"> in another text file.</w:t>
      </w:r>
    </w:p>
    <w:p w14:paraId="0435CC74" w14:textId="4411A543" w:rsidR="00993688" w:rsidRDefault="00382B14" w:rsidP="00993688">
      <w:pPr>
        <w:pStyle w:val="Heading3"/>
      </w:pPr>
      <w:r>
        <w:t>Parameters</w:t>
      </w:r>
      <w:r w:rsidR="00993688">
        <w:t>:</w:t>
      </w:r>
    </w:p>
    <w:p w14:paraId="0E288073" w14:textId="037036FD" w:rsidR="00382B14" w:rsidRDefault="00382B14" w:rsidP="00382B14">
      <w:r w:rsidRPr="006F5F11">
        <w:rPr>
          <w:b/>
          <w:bCs/>
        </w:rPr>
        <w:t>String input_filename</w:t>
      </w:r>
      <w:r>
        <w:t xml:space="preserve"> -  Path to the file which’s to be encoded</w:t>
      </w:r>
    </w:p>
    <w:p w14:paraId="362E6416" w14:textId="2CC262E8" w:rsidR="00382B14" w:rsidRPr="00382B14" w:rsidRDefault="00382B14" w:rsidP="00382B14">
      <w:pPr>
        <w:rPr>
          <w:vertAlign w:val="superscript"/>
        </w:rPr>
      </w:pPr>
      <w:r w:rsidRPr="006F5F11">
        <w:rPr>
          <w:b/>
          <w:bCs/>
        </w:rPr>
        <w:t>int level</w:t>
      </w:r>
      <w:r>
        <w:t xml:space="preserve"> – The maximum number of characters which can be parsed in the last cycle is determined by 2</w:t>
      </w:r>
      <w:r w:rsidRPr="00382B14">
        <w:rPr>
          <w:vertAlign w:val="superscript"/>
        </w:rPr>
        <w:t>^level</w:t>
      </w:r>
      <w:r>
        <w:t>.</w:t>
      </w:r>
    </w:p>
    <w:p w14:paraId="3FB807C0" w14:textId="1BE43572" w:rsidR="00382B14" w:rsidRDefault="00382B14" w:rsidP="00382B14">
      <w:r w:rsidRPr="006F5F11">
        <w:rPr>
          <w:b/>
          <w:bCs/>
        </w:rPr>
        <w:t>boolean reset</w:t>
      </w:r>
      <w:r>
        <w:t xml:space="preserve"> – If reset is true, frequency counts are reset at the beginning of every cycle.</w:t>
      </w:r>
    </w:p>
    <w:p w14:paraId="65D7FE47" w14:textId="44E4D884" w:rsidR="00382B14" w:rsidRDefault="00382B14" w:rsidP="00382B14">
      <w:r w:rsidRPr="006F5F11">
        <w:rPr>
          <w:b/>
          <w:bCs/>
        </w:rPr>
        <w:t>String output_filename</w:t>
      </w:r>
      <w:r>
        <w:t xml:space="preserve"> -  The path of the file, in which the output is stored.</w:t>
      </w:r>
    </w:p>
    <w:p w14:paraId="1A5312D4" w14:textId="77777777" w:rsidR="00562405" w:rsidRDefault="00562405" w:rsidP="00382B14"/>
    <w:p w14:paraId="67A40FC6" w14:textId="7D05916F" w:rsidR="00C23205" w:rsidRDefault="00C23205" w:rsidP="00E5276F">
      <w:pPr>
        <w:pStyle w:val="Heading1"/>
        <w:jc w:val="center"/>
      </w:pPr>
      <w:r>
        <w:t>Assumptions</w:t>
      </w:r>
    </w:p>
    <w:p w14:paraId="1934572A" w14:textId="77777777" w:rsidR="00C23205" w:rsidRDefault="00C23205" w:rsidP="00C23205"/>
    <w:p w14:paraId="1FFEC2F4" w14:textId="6D4A369F" w:rsidR="00E5276F" w:rsidRDefault="00E5276F" w:rsidP="00C23205">
      <w:r>
        <w:t xml:space="preserve">In addition to the assumptions stated under the section titled “Assumptions” in the document – CSCI 3901 Assignment </w:t>
      </w:r>
      <w:r w:rsidR="003D0BD0">
        <w:t>3</w:t>
      </w:r>
      <w:r>
        <w:t>, the following additional assumptions were made.</w:t>
      </w:r>
    </w:p>
    <w:p w14:paraId="4FAAC23E" w14:textId="4D53515A" w:rsidR="00C23205" w:rsidRDefault="003D0BD0" w:rsidP="009C581E">
      <w:pPr>
        <w:pStyle w:val="ListParagraph"/>
        <w:numPr>
          <w:ilvl w:val="0"/>
          <w:numId w:val="13"/>
        </w:numPr>
      </w:pPr>
      <w:r>
        <w:t xml:space="preserve">There cannot exist two identical modes of transport (with different time to travel / cost of travel) between two cities. </w:t>
      </w:r>
    </w:p>
    <w:p w14:paraId="28011A1B" w14:textId="715A8666" w:rsidR="003D0BD0" w:rsidRDefault="003D0BD0" w:rsidP="009C581E">
      <w:pPr>
        <w:pStyle w:val="ListParagraph"/>
        <w:numPr>
          <w:ilvl w:val="0"/>
          <w:numId w:val="13"/>
        </w:numPr>
      </w:pPr>
      <w:r>
        <w:t>The Travel Assistant should not contain duplicate information for Cities.</w:t>
      </w:r>
    </w:p>
    <w:p w14:paraId="334B0B4F" w14:textId="37B12EDD" w:rsidR="003D0BD0" w:rsidRDefault="003D0BD0" w:rsidP="009C581E">
      <w:pPr>
        <w:pStyle w:val="ListParagraph"/>
        <w:numPr>
          <w:ilvl w:val="0"/>
          <w:numId w:val="13"/>
        </w:numPr>
      </w:pPr>
      <w:r>
        <w:t>The Time taken for a COVID 19 test can be zero.</w:t>
      </w:r>
    </w:p>
    <w:p w14:paraId="7EA50822" w14:textId="716F89B5" w:rsidR="003D0BD0" w:rsidRDefault="003D0BD0" w:rsidP="00D91616">
      <w:pPr>
        <w:pStyle w:val="ListParagraph"/>
        <w:numPr>
          <w:ilvl w:val="0"/>
          <w:numId w:val="13"/>
        </w:numPr>
      </w:pPr>
      <w:r>
        <w:t>Time to Travel, Cost to Travel and Hotel cost cannot be zero.</w:t>
      </w:r>
    </w:p>
    <w:p w14:paraId="1A2E6E2B" w14:textId="77777777" w:rsidR="005312C8" w:rsidRDefault="005312C8" w:rsidP="005312C8">
      <w:pPr>
        <w:pStyle w:val="ListParagraph"/>
        <w:ind w:left="720" w:firstLine="0"/>
      </w:pPr>
    </w:p>
    <w:p w14:paraId="00528E20" w14:textId="77777777" w:rsidR="00C23205" w:rsidRDefault="00C23205" w:rsidP="00C23205">
      <w:pPr>
        <w:pStyle w:val="Heading2"/>
      </w:pPr>
    </w:p>
    <w:p w14:paraId="7A231CF7" w14:textId="5A238709" w:rsidR="00C23205" w:rsidRDefault="003178F1" w:rsidP="003178F1">
      <w:pPr>
        <w:pStyle w:val="Heading1"/>
        <w:jc w:val="center"/>
      </w:pPr>
      <w:r>
        <w:t>Algorithm &amp; Design</w:t>
      </w:r>
    </w:p>
    <w:p w14:paraId="1D3BCD45" w14:textId="195DD894" w:rsidR="00C23205" w:rsidRDefault="00C23205" w:rsidP="00C23205">
      <w:pPr>
        <w:pStyle w:val="Heading2"/>
      </w:pPr>
    </w:p>
    <w:p w14:paraId="7CFC3342" w14:textId="3CF61D80" w:rsidR="00B75F98" w:rsidRDefault="003C4B9A" w:rsidP="00691410">
      <w:r>
        <w:t xml:space="preserve">Approach to </w:t>
      </w:r>
      <w:r w:rsidR="00D91616">
        <w:t>d</w:t>
      </w:r>
      <w:r w:rsidR="00D91616" w:rsidRPr="00D91616">
        <w:t>etermining the shortest path between two cities</w:t>
      </w:r>
      <w:r w:rsidR="008E3255">
        <w:t>:</w:t>
      </w:r>
      <w:r w:rsidR="000304F7">
        <w:rPr>
          <w:noProof/>
        </w:rPr>
        <w:drawing>
          <wp:inline distT="0" distB="0" distL="0" distR="0" wp14:anchorId="23234A28" wp14:editId="4CF580D9">
            <wp:extent cx="4818380" cy="2981325"/>
            <wp:effectExtent l="19050" t="0" r="2032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8D679F6" w14:textId="4FCB0D34" w:rsidR="00B75F98" w:rsidRDefault="00B75F98" w:rsidP="00B75F98">
      <w:pPr>
        <w:pStyle w:val="Heading2"/>
      </w:pPr>
      <w:r>
        <w:t>Relative Cost – Equation</w:t>
      </w:r>
    </w:p>
    <w:p w14:paraId="3BC6563D" w14:textId="77777777" w:rsidR="00B75F98" w:rsidRPr="00B75F98" w:rsidRDefault="00B75F98" w:rsidP="00B75F98"/>
    <w:p w14:paraId="23ABE7A8" w14:textId="23E684E3"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Relative Cost</w:t>
      </w:r>
      <w:r w:rsidRPr="00B75F98">
        <w:t>= (cost</w:t>
      </w:r>
      <w:r>
        <w:t xml:space="preserve"> </w:t>
      </w:r>
      <w:r w:rsidRPr="00B75F98">
        <w:t xml:space="preserve">Importance * </w:t>
      </w:r>
      <w:r>
        <w:t>Total Cost Incurred</w:t>
      </w:r>
      <w:r w:rsidRPr="00B75F98">
        <w:t>) + (Time</w:t>
      </w:r>
      <w:r>
        <w:t xml:space="preserve"> </w:t>
      </w:r>
      <w:r w:rsidRPr="00B75F98">
        <w:t xml:space="preserve">Importance * </w:t>
      </w:r>
      <w:r>
        <w:t>Time to Travel</w:t>
      </w:r>
      <w:r w:rsidRPr="00B75F98">
        <w:t>) + (Hop</w:t>
      </w:r>
      <w:r>
        <w:t xml:space="preserve"> </w:t>
      </w:r>
      <w:r w:rsidRPr="00B75F98">
        <w:t>Importance *</w:t>
      </w:r>
      <w:r>
        <w:t xml:space="preserve"> Number of Hops from SOURCE to Destination</w:t>
      </w:r>
      <w:r w:rsidRPr="00B75F98">
        <w:t>);</w:t>
      </w:r>
    </w:p>
    <w:p w14:paraId="5D84AD4A" w14:textId="2B1E6607"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Total Cost Incurred</w:t>
      </w:r>
      <w:r>
        <w:t xml:space="preserve"> = Cost of Travel + Cost to Test</w:t>
      </w:r>
    </w:p>
    <w:p w14:paraId="0F218EE0" w14:textId="77777777"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Cost to Test</w:t>
      </w:r>
      <w:r>
        <w:t xml:space="preserve"> = 0 [If a traveler is vaccinated] </w:t>
      </w:r>
    </w:p>
    <w:p w14:paraId="39CAD6A2" w14:textId="141545C0"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OR</w:t>
      </w:r>
    </w:p>
    <w:p w14:paraId="5617CEF2" w14:textId="728A8BA2" w:rsidR="00B75F98" w:rsidRDefault="00B75F98" w:rsidP="00B75F98">
      <w:pPr>
        <w:pBdr>
          <w:top w:val="single" w:sz="4" w:space="1" w:color="auto"/>
          <w:left w:val="single" w:sz="4" w:space="4" w:color="auto"/>
          <w:bottom w:val="single" w:sz="4" w:space="1" w:color="auto"/>
          <w:right w:val="single" w:sz="4" w:space="4" w:color="auto"/>
        </w:pBdr>
      </w:pPr>
      <w:r w:rsidRPr="00B75F98">
        <w:rPr>
          <w:b/>
          <w:bCs/>
        </w:rPr>
        <w:t>Cost to Test</w:t>
      </w:r>
      <w:r>
        <w:t xml:space="preserve"> =(time to test  (days) * hotel cost) </w:t>
      </w:r>
      <w:r>
        <w:t xml:space="preserve">[If a traveler is </w:t>
      </w:r>
      <w:r>
        <w:t>un</w:t>
      </w:r>
      <w:r>
        <w:t>vaccinated]</w:t>
      </w:r>
    </w:p>
    <w:p w14:paraId="481BAB4E" w14:textId="373B7A6B" w:rsidR="00B75F98" w:rsidRPr="00B75F98" w:rsidRDefault="00B75F98" w:rsidP="00B75F98">
      <w:pPr>
        <w:pBdr>
          <w:top w:val="single" w:sz="4" w:space="1" w:color="auto"/>
          <w:left w:val="single" w:sz="4" w:space="4" w:color="auto"/>
          <w:bottom w:val="single" w:sz="4" w:space="1" w:color="auto"/>
          <w:right w:val="single" w:sz="4" w:space="4" w:color="auto"/>
        </w:pBdr>
      </w:pPr>
      <w:r w:rsidRPr="0016273C">
        <w:rPr>
          <w:b/>
          <w:bCs/>
        </w:rPr>
        <w:t>Number of Hops from SOURCE to Destination</w:t>
      </w:r>
      <w:r>
        <w:t xml:space="preserve"> = Number of Hops from Source to Previous City + number of Hops </w:t>
      </w:r>
      <w:r w:rsidR="0016273C">
        <w:t>from Previous City to Destination</w:t>
      </w:r>
    </w:p>
    <w:p w14:paraId="2B6F7D2E" w14:textId="77777777" w:rsidR="005D5FF6" w:rsidRDefault="005D5FF6" w:rsidP="0093246E">
      <w:pPr>
        <w:pStyle w:val="Heading2"/>
      </w:pPr>
    </w:p>
    <w:p w14:paraId="07E1D11C" w14:textId="77777777" w:rsidR="005D5FF6" w:rsidRDefault="005D5FF6" w:rsidP="0093246E">
      <w:pPr>
        <w:pStyle w:val="Heading2"/>
      </w:pPr>
    </w:p>
    <w:p w14:paraId="1CCA869C" w14:textId="6F2209E0" w:rsidR="00D61E35" w:rsidRDefault="00231FC2" w:rsidP="0093246E">
      <w:pPr>
        <w:pStyle w:val="Heading2"/>
      </w:pPr>
      <w:r>
        <w:t xml:space="preserve">Adaptation of </w:t>
      </w:r>
      <w:r w:rsidR="00FB7F3D">
        <w:t>Dijkstra’s Algorithm:</w:t>
      </w:r>
    </w:p>
    <w:p w14:paraId="673DFA02" w14:textId="09394A93" w:rsidR="00FB7F3D" w:rsidRDefault="00FB7F3D" w:rsidP="00FB7F3D">
      <w:pPr>
        <w:pStyle w:val="ListParagraph"/>
        <w:numPr>
          <w:ilvl w:val="0"/>
          <w:numId w:val="21"/>
        </w:numPr>
      </w:pPr>
      <w:r>
        <w:t>Obtain the list of Cities and the Start City.</w:t>
      </w:r>
    </w:p>
    <w:p w14:paraId="75EEA2CB" w14:textId="59B6A56F" w:rsidR="00FB7F3D" w:rsidRDefault="00FB7F3D" w:rsidP="00FB7F3D">
      <w:pPr>
        <w:pStyle w:val="ListParagraph"/>
        <w:numPr>
          <w:ilvl w:val="0"/>
          <w:numId w:val="21"/>
        </w:numPr>
      </w:pPr>
      <w:r>
        <w:t>Set the relative cost of travel from Start City to Start City as 0. Add the start city to the priority queue.</w:t>
      </w:r>
    </w:p>
    <w:p w14:paraId="7EAA7D2D" w14:textId="5CA288F4" w:rsidR="00FB7F3D" w:rsidRPr="00FB7F3D" w:rsidRDefault="00FB7F3D" w:rsidP="00FB7F3D">
      <w:pPr>
        <w:pStyle w:val="ListParagraph"/>
        <w:numPr>
          <w:ilvl w:val="0"/>
          <w:numId w:val="21"/>
        </w:numPr>
      </w:pPr>
      <w:r>
        <w:t xml:space="preserve">Set the relative cost of travel from Start City to </w:t>
      </w:r>
      <w:r>
        <w:t>other Cities</w:t>
      </w:r>
      <w:r>
        <w:t xml:space="preserve"> as </w:t>
      </w:r>
      <w:r>
        <w:t>“Infinity”</w:t>
      </w:r>
      <w:r>
        <w:t>.</w:t>
      </w:r>
    </w:p>
    <w:p w14:paraId="00090D32" w14:textId="2610B312" w:rsidR="00FB7F3D" w:rsidRDefault="00FB7F3D" w:rsidP="00FB7F3D">
      <w:pPr>
        <w:pStyle w:val="ListParagraph"/>
        <w:numPr>
          <w:ilvl w:val="0"/>
          <w:numId w:val="21"/>
        </w:numPr>
      </w:pPr>
      <w:r>
        <w:t>While the number of Visited Nodes is lesser than the number of Cities repeat steps 5-</w:t>
      </w:r>
      <w:r w:rsidR="00AD0F8F">
        <w:t>6</w:t>
      </w:r>
      <w:r>
        <w:t>.</w:t>
      </w:r>
    </w:p>
    <w:p w14:paraId="064A222D" w14:textId="1E5304DC" w:rsidR="00FB7F3D" w:rsidRDefault="00FB7F3D" w:rsidP="00FB7F3D">
      <w:pPr>
        <w:pStyle w:val="ListParagraph"/>
        <w:numPr>
          <w:ilvl w:val="0"/>
          <w:numId w:val="21"/>
        </w:numPr>
      </w:pPr>
      <w:r>
        <w:t xml:space="preserve">Remove a </w:t>
      </w:r>
      <w:r w:rsidRPr="00AD0F8F">
        <w:rPr>
          <w:b/>
          <w:bCs/>
        </w:rPr>
        <w:t>City</w:t>
      </w:r>
      <w:r w:rsidR="00AD0F8F" w:rsidRPr="00AD0F8F">
        <w:rPr>
          <w:b/>
          <w:bCs/>
        </w:rPr>
        <w:t>A</w:t>
      </w:r>
      <w:r>
        <w:t xml:space="preserve"> from the priority queue and add it to the set of visited Cities.</w:t>
      </w:r>
    </w:p>
    <w:p w14:paraId="42ED22B7" w14:textId="6E295D8A" w:rsidR="00FB7F3D" w:rsidRDefault="00FB7F3D" w:rsidP="00FB7F3D">
      <w:pPr>
        <w:pStyle w:val="ListParagraph"/>
        <w:numPr>
          <w:ilvl w:val="0"/>
          <w:numId w:val="21"/>
        </w:numPr>
      </w:pPr>
      <w:r>
        <w:t>For every City</w:t>
      </w:r>
      <w:r w:rsidR="00AD0F8F">
        <w:t xml:space="preserve"> </w:t>
      </w:r>
      <w:r w:rsidR="00AD0F8F" w:rsidRPr="00AD0F8F">
        <w:rPr>
          <w:b/>
          <w:bCs/>
        </w:rPr>
        <w:t>City1</w:t>
      </w:r>
      <w:r>
        <w:t xml:space="preserve"> that is connected to the visited City</w:t>
      </w:r>
      <w:r w:rsidR="00AD0F8F">
        <w:t>A</w:t>
      </w:r>
      <w:r>
        <w:t>, repeat steps 7-</w:t>
      </w:r>
      <w:r w:rsidR="00AD0F8F">
        <w:t>10</w:t>
      </w:r>
      <w:r>
        <w:t>.</w:t>
      </w:r>
    </w:p>
    <w:p w14:paraId="2DC80700" w14:textId="0F0442E9" w:rsidR="00FB7F3D" w:rsidRDefault="00AD0F8F" w:rsidP="00FB7F3D">
      <w:pPr>
        <w:pStyle w:val="ListParagraph"/>
        <w:numPr>
          <w:ilvl w:val="0"/>
          <w:numId w:val="21"/>
        </w:numPr>
      </w:pPr>
      <w:r>
        <w:t>If a Traveler is unvaccinated and City1 requires unvaccinated travelers to be tested but doesn’t have facilities to conduct tests, set the relative cost to this City as “Infinity” and process the next City.</w:t>
      </w:r>
    </w:p>
    <w:p w14:paraId="0370AABF" w14:textId="0603481B" w:rsidR="00AD0F8F" w:rsidRDefault="00AD0F8F" w:rsidP="00AD0F8F">
      <w:pPr>
        <w:pStyle w:val="ListParagraph"/>
        <w:numPr>
          <w:ilvl w:val="0"/>
          <w:numId w:val="21"/>
        </w:numPr>
      </w:pPr>
      <w:r>
        <w:t xml:space="preserve">If a Traveler is unvaccinated and City1 requires unvaccinated travelers to be tested </w:t>
      </w:r>
      <w:r>
        <w:t xml:space="preserve">and has </w:t>
      </w:r>
      <w:r>
        <w:t xml:space="preserve">facilities to conduct tests, </w:t>
      </w:r>
      <w:r>
        <w:t xml:space="preserve">determine the cost of </w:t>
      </w:r>
      <w:r w:rsidRPr="00AD0F8F">
        <w:rPr>
          <w:b/>
          <w:bCs/>
        </w:rPr>
        <w:t>testing</w:t>
      </w:r>
      <w:r>
        <w:t xml:space="preserve"> in City1.</w:t>
      </w:r>
    </w:p>
    <w:p w14:paraId="46F1E410" w14:textId="3187B053" w:rsidR="00AD0F8F" w:rsidRDefault="00AD0F8F" w:rsidP="00AD0F8F">
      <w:pPr>
        <w:pStyle w:val="ListParagraph"/>
        <w:numPr>
          <w:ilvl w:val="0"/>
          <w:numId w:val="21"/>
        </w:numPr>
      </w:pPr>
      <w:r>
        <w:t>Determine the relative cost of travelling to City1.</w:t>
      </w:r>
    </w:p>
    <w:p w14:paraId="3D842529" w14:textId="43F659E3" w:rsidR="00AD0F8F" w:rsidRDefault="00AD0F8F" w:rsidP="00AD0F8F">
      <w:pPr>
        <w:pStyle w:val="ListParagraph"/>
        <w:numPr>
          <w:ilvl w:val="0"/>
          <w:numId w:val="21"/>
        </w:numPr>
      </w:pPr>
      <w:r>
        <w:t>Compare this new cost to the existing relative cost of travelling to City1. If the new cost is lesser, update the relative cost of travelling to with the new cost.</w:t>
      </w:r>
    </w:p>
    <w:p w14:paraId="5CE342E3" w14:textId="65A231A2" w:rsidR="00AD0F8F" w:rsidRDefault="00AD0F8F" w:rsidP="00AD0F8F">
      <w:pPr>
        <w:pStyle w:val="ListParagraph"/>
        <w:numPr>
          <w:ilvl w:val="0"/>
          <w:numId w:val="21"/>
        </w:numPr>
      </w:pPr>
      <w:r>
        <w:t xml:space="preserve">Using the relative cost to travel to each City </w:t>
      </w:r>
      <w:r w:rsidR="00231FC2">
        <w:t>determine the path (The cities and the mode of travel to each city).</w:t>
      </w:r>
    </w:p>
    <w:p w14:paraId="1A5709F1" w14:textId="54D9233F" w:rsidR="00231FC2" w:rsidRDefault="00231FC2" w:rsidP="00AD0F8F">
      <w:pPr>
        <w:pStyle w:val="ListParagraph"/>
        <w:numPr>
          <w:ilvl w:val="0"/>
          <w:numId w:val="21"/>
        </w:numPr>
      </w:pPr>
      <w:r>
        <w:t>Display the path to the traveler.</w:t>
      </w:r>
    </w:p>
    <w:p w14:paraId="20920DD2" w14:textId="77777777" w:rsidR="00445197" w:rsidRDefault="00445197" w:rsidP="00445197"/>
    <w:p w14:paraId="31CA67B7" w14:textId="0BB0D8AF" w:rsidR="001F2A77" w:rsidRDefault="001F2A77" w:rsidP="001F2A77">
      <w:pPr>
        <w:pStyle w:val="Heading1"/>
        <w:jc w:val="center"/>
        <w:rPr>
          <w:b/>
          <w:bCs w:val="0"/>
        </w:rPr>
      </w:pPr>
      <w:r w:rsidRPr="001F2A77">
        <w:rPr>
          <w:b/>
          <w:bCs w:val="0"/>
        </w:rPr>
        <w:t>References</w:t>
      </w:r>
    </w:p>
    <w:p w14:paraId="793A87A9" w14:textId="557360B2" w:rsidR="001F2A77" w:rsidRDefault="001F2A77" w:rsidP="001F2A77"/>
    <w:bookmarkEnd w:id="0"/>
    <w:p w14:paraId="7BA0E072" w14:textId="534A1840" w:rsidR="00D42626" w:rsidRDefault="004B691A" w:rsidP="004B691A">
      <w:pPr>
        <w:pStyle w:val="ListParagraph"/>
        <w:numPr>
          <w:ilvl w:val="0"/>
          <w:numId w:val="19"/>
        </w:numPr>
      </w:pPr>
      <w:r>
        <w:fldChar w:fldCharType="begin"/>
      </w:r>
      <w:r>
        <w:instrText xml:space="preserve"> HYPERLINK "https://www.geeksforgeeks.org/integer-max_value-and-integer-min_value-in-java-with-examples/" </w:instrText>
      </w:r>
      <w:r>
        <w:fldChar w:fldCharType="separate"/>
      </w:r>
      <w:r w:rsidRPr="004B691A">
        <w:rPr>
          <w:rStyle w:val="Hyperlink"/>
        </w:rPr>
        <w:t>https://www.geeksforgeeks.org/integer-max_value-and-integer-min_value-in-java-with-examples/</w:t>
      </w:r>
      <w:r>
        <w:fldChar w:fldCharType="end"/>
      </w:r>
      <w:r>
        <w:t xml:space="preserve"> - How to assign a maximum / infinite value to a variable?</w:t>
      </w:r>
    </w:p>
    <w:p w14:paraId="5C9134ED" w14:textId="3A45CCF8" w:rsidR="004B691A" w:rsidRDefault="00FB603A" w:rsidP="004B691A">
      <w:pPr>
        <w:pStyle w:val="ListParagraph"/>
        <w:numPr>
          <w:ilvl w:val="0"/>
          <w:numId w:val="19"/>
        </w:numPr>
      </w:pPr>
      <w:hyperlink r:id="rId12" w:history="1">
        <w:r>
          <w:rPr>
            <w:rStyle w:val="Hyperlink"/>
          </w:rPr>
          <w:t>What Is the Best Shortest Path Algorithm? | MyRouteOnline</w:t>
        </w:r>
      </w:hyperlink>
    </w:p>
    <w:p w14:paraId="22D50CC1" w14:textId="0EEC3F4C" w:rsidR="00FB603A" w:rsidRDefault="00FB603A" w:rsidP="004B691A">
      <w:pPr>
        <w:pStyle w:val="ListParagraph"/>
        <w:numPr>
          <w:ilvl w:val="0"/>
          <w:numId w:val="19"/>
        </w:numPr>
      </w:pPr>
      <w:hyperlink r:id="rId13" w:history="1">
        <w:r>
          <w:rPr>
            <w:rStyle w:val="Hyperlink"/>
          </w:rPr>
          <w:t>Graphs in Python: Dijkstra's Algorithm</w:t>
        </w:r>
      </w:hyperlink>
    </w:p>
    <w:p w14:paraId="1844ECAD" w14:textId="10AD153A" w:rsidR="00FB603A" w:rsidRDefault="00FB603A" w:rsidP="004B691A">
      <w:pPr>
        <w:pStyle w:val="ListParagraph"/>
        <w:numPr>
          <w:ilvl w:val="0"/>
          <w:numId w:val="19"/>
        </w:numPr>
      </w:pPr>
      <w:hyperlink r:id="rId14" w:history="1">
        <w:r>
          <w:rPr>
            <w:rStyle w:val="Hyperlink"/>
          </w:rPr>
          <w:t>Dijkstra Algorithm in Java | Baeldung</w:t>
        </w:r>
      </w:hyperlink>
    </w:p>
    <w:p w14:paraId="5B140937" w14:textId="19117E90" w:rsidR="00FB603A" w:rsidRDefault="00FB603A" w:rsidP="004B691A">
      <w:pPr>
        <w:pStyle w:val="ListParagraph"/>
        <w:numPr>
          <w:ilvl w:val="0"/>
          <w:numId w:val="19"/>
        </w:numPr>
      </w:pPr>
      <w:hyperlink r:id="rId15" w:history="1">
        <w:r>
          <w:rPr>
            <w:rStyle w:val="Hyperlink"/>
          </w:rPr>
          <w:t>Java Map - javatpoint</w:t>
        </w:r>
      </w:hyperlink>
    </w:p>
    <w:p w14:paraId="4F311548" w14:textId="4DD7754D" w:rsidR="00FB603A" w:rsidRDefault="00FB603A" w:rsidP="004B691A">
      <w:pPr>
        <w:pStyle w:val="ListParagraph"/>
        <w:numPr>
          <w:ilvl w:val="0"/>
          <w:numId w:val="19"/>
        </w:numPr>
      </w:pPr>
      <w:hyperlink r:id="rId16" w:history="1">
        <w:r>
          <w:rPr>
            <w:rStyle w:val="Hyperlink"/>
          </w:rPr>
          <w:t>GitHub - vasuksh/Dijkstra-Algorithm-efficient-implementation: Using Dijkstra’s Algorithm to find the shortest path between two destination which will be used for flight/train bookings. Time complexity: O(V + E log(E))</w:t>
        </w:r>
      </w:hyperlink>
    </w:p>
    <w:p w14:paraId="5DBBF345" w14:textId="421BAE56" w:rsidR="00FB603A" w:rsidRDefault="00FB603A" w:rsidP="004B691A">
      <w:pPr>
        <w:pStyle w:val="ListParagraph"/>
        <w:numPr>
          <w:ilvl w:val="0"/>
          <w:numId w:val="19"/>
        </w:numPr>
      </w:pPr>
      <w:hyperlink r:id="rId17" w:history="1">
        <w:r>
          <w:rPr>
            <w:rStyle w:val="Hyperlink"/>
          </w:rPr>
          <w:t>Dijkstra's Shortest Path Algorithm - A Detailed and Visual Introduction</w:t>
        </w:r>
      </w:hyperlink>
    </w:p>
    <w:p w14:paraId="3AFBE3A6" w14:textId="3FD22143" w:rsidR="00FB603A" w:rsidRDefault="00FB603A" w:rsidP="004B691A">
      <w:pPr>
        <w:pStyle w:val="ListParagraph"/>
        <w:numPr>
          <w:ilvl w:val="0"/>
          <w:numId w:val="19"/>
        </w:numPr>
      </w:pPr>
      <w:hyperlink r:id="rId18" w:history="1">
        <w:r>
          <w:rPr>
            <w:rStyle w:val="Hyperlink"/>
          </w:rPr>
          <w:t>Throwing an exception in Java</w:t>
        </w:r>
      </w:hyperlink>
    </w:p>
    <w:p w14:paraId="7B52D0FE" w14:textId="625A3A1E" w:rsidR="00FB603A" w:rsidRDefault="00FB603A" w:rsidP="004B691A">
      <w:pPr>
        <w:pStyle w:val="ListParagraph"/>
        <w:numPr>
          <w:ilvl w:val="0"/>
          <w:numId w:val="19"/>
        </w:numPr>
      </w:pPr>
      <w:hyperlink r:id="rId19" w:history="1">
        <w:r>
          <w:rPr>
            <w:rStyle w:val="Hyperlink"/>
          </w:rPr>
          <w:t>Keeping track of paths - Shortest paths with Dijkstra's Algorithm</w:t>
        </w:r>
      </w:hyperlink>
    </w:p>
    <w:p w14:paraId="3A748137" w14:textId="209F6B11" w:rsidR="00445197" w:rsidRDefault="00445197" w:rsidP="00445197"/>
    <w:p w14:paraId="1EDB2A31" w14:textId="30BBC4B9" w:rsidR="00445197" w:rsidRDefault="00445197" w:rsidP="00445197">
      <w:pPr>
        <w:pStyle w:val="Heading1"/>
        <w:jc w:val="center"/>
      </w:pPr>
      <w:r>
        <w:t>Test Cases</w:t>
      </w:r>
    </w:p>
    <w:p w14:paraId="2E76C09B" w14:textId="1CC7B428" w:rsidR="00445197" w:rsidRDefault="00445197" w:rsidP="00445197"/>
    <w:p w14:paraId="3C88D341" w14:textId="77777777" w:rsidR="00445197" w:rsidRPr="00D14F4E" w:rsidRDefault="00445197" w:rsidP="00445197">
      <w:pPr>
        <w:spacing w:line="360" w:lineRule="auto"/>
        <w:rPr>
          <w:rStyle w:val="IntenseEmphasis"/>
          <w:sz w:val="24"/>
          <w:szCs w:val="24"/>
        </w:rPr>
      </w:pPr>
      <w:r w:rsidRPr="00D14F4E">
        <w:rPr>
          <w:rStyle w:val="IntenseEmphasis"/>
          <w:sz w:val="24"/>
          <w:szCs w:val="24"/>
        </w:rPr>
        <w:t>1) Input validation tests:</w:t>
      </w:r>
    </w:p>
    <w:p w14:paraId="681D2E91" w14:textId="04FD12A9" w:rsidR="00445197" w:rsidRPr="00D14F4E" w:rsidRDefault="00445197" w:rsidP="00445197">
      <w:pPr>
        <w:pStyle w:val="ListParagraph"/>
        <w:numPr>
          <w:ilvl w:val="0"/>
          <w:numId w:val="24"/>
        </w:numPr>
        <w:spacing w:before="100" w:after="200" w:line="360" w:lineRule="auto"/>
        <w:contextualSpacing/>
        <w:rPr>
          <w:b/>
          <w:bCs/>
          <w:color w:val="000000" w:themeColor="text1"/>
          <w:sz w:val="24"/>
          <w:szCs w:val="24"/>
        </w:rPr>
      </w:pPr>
      <w:r w:rsidRPr="00D14F4E">
        <w:rPr>
          <w:rFonts w:ascii="Calibri" w:eastAsia="Calibri" w:hAnsi="Calibri" w:cs="Calibri"/>
          <w:b/>
          <w:bCs/>
          <w:color w:val="000000" w:themeColor="text1"/>
          <w:sz w:val="24"/>
          <w:szCs w:val="24"/>
        </w:rPr>
        <w:t>add</w:t>
      </w:r>
      <w:r>
        <w:rPr>
          <w:rFonts w:ascii="Calibri" w:eastAsia="Calibri" w:hAnsi="Calibri" w:cs="Calibri"/>
          <w:b/>
          <w:bCs/>
          <w:color w:val="000000" w:themeColor="text1"/>
          <w:sz w:val="24"/>
          <w:szCs w:val="24"/>
        </w:rPr>
        <w:t>City</w:t>
      </w:r>
      <w:r w:rsidRPr="00D14F4E">
        <w:rPr>
          <w:rFonts w:ascii="Calibri" w:eastAsia="Calibri" w:hAnsi="Calibri" w:cs="Calibri"/>
          <w:b/>
          <w:bCs/>
          <w:color w:val="000000" w:themeColor="text1"/>
          <w:sz w:val="24"/>
          <w:szCs w:val="24"/>
        </w:rPr>
        <w:t>()</w:t>
      </w:r>
    </w:p>
    <w:p w14:paraId="4290639E" w14:textId="0F294207" w:rsidR="00445197"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as</w:t>
      </w:r>
      <w:r w:rsidRPr="0921A36B">
        <w:rPr>
          <w:rFonts w:ascii="Calibri" w:eastAsia="Calibri" w:hAnsi="Calibri" w:cs="Calibri"/>
          <w:color w:val="000000" w:themeColor="text1"/>
          <w:sz w:val="24"/>
          <w:szCs w:val="24"/>
        </w:rPr>
        <w:t xml:space="preserve"> </w:t>
      </w:r>
      <w:r w:rsidR="00C4553C">
        <w:rPr>
          <w:rFonts w:ascii="Calibri" w:eastAsia="Calibri" w:hAnsi="Calibri" w:cs="Calibri"/>
          <w:color w:val="000000" w:themeColor="text1"/>
          <w:sz w:val="24"/>
          <w:szCs w:val="24"/>
        </w:rPr>
        <w:t>cityName</w:t>
      </w:r>
    </w:p>
    <w:p w14:paraId="384A704D" w14:textId="59931525" w:rsidR="00445197" w:rsidRPr="00C4553C" w:rsidRDefault="00445197" w:rsidP="00445197">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string passed </w:t>
      </w:r>
      <w:r>
        <w:rPr>
          <w:rFonts w:ascii="Calibri" w:eastAsia="Calibri" w:hAnsi="Calibri" w:cs="Calibri"/>
          <w:color w:val="000000" w:themeColor="text1"/>
          <w:sz w:val="24"/>
          <w:szCs w:val="24"/>
        </w:rPr>
        <w:t>as</w:t>
      </w:r>
      <w:r w:rsidRPr="0921A36B">
        <w:rPr>
          <w:rFonts w:ascii="Calibri" w:eastAsia="Calibri" w:hAnsi="Calibri" w:cs="Calibri"/>
          <w:color w:val="000000" w:themeColor="text1"/>
          <w:sz w:val="24"/>
          <w:szCs w:val="24"/>
        </w:rPr>
        <w:t xml:space="preserve"> </w:t>
      </w:r>
      <w:r w:rsidR="00C4553C">
        <w:rPr>
          <w:rFonts w:ascii="Calibri" w:eastAsia="Calibri" w:hAnsi="Calibri" w:cs="Calibri"/>
          <w:color w:val="000000" w:themeColor="text1"/>
          <w:sz w:val="24"/>
          <w:szCs w:val="24"/>
        </w:rPr>
        <w:t>cityName</w:t>
      </w:r>
    </w:p>
    <w:p w14:paraId="7A9F0C1F" w14:textId="71FA100F" w:rsidR="00C4553C" w:rsidRPr="00C4553C" w:rsidRDefault="00C4553C"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Hotel Cost is lesser than zero</w:t>
      </w:r>
    </w:p>
    <w:p w14:paraId="21470936" w14:textId="5745273B" w:rsidR="00C4553C" w:rsidRPr="00C4553C" w:rsidRDefault="00C4553C"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Hotel Cost is equal to zero</w:t>
      </w:r>
    </w:p>
    <w:p w14:paraId="12FEF9DF" w14:textId="1368AB1E" w:rsidR="00C4553C" w:rsidRPr="001E299D" w:rsidRDefault="00C4553C"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Hotel cost is </w:t>
      </w:r>
      <w:r>
        <w:rPr>
          <w:rFonts w:ascii="Calibri" w:eastAsia="Calibri" w:hAnsi="Calibri" w:cs="Calibri"/>
          <w:color w:val="000000" w:themeColor="text1"/>
          <w:sz w:val="24"/>
          <w:szCs w:val="24"/>
        </w:rPr>
        <w:t xml:space="preserve">greater than </w:t>
      </w:r>
      <w:r w:rsidRPr="004D4DC9">
        <w:rPr>
          <w:rFonts w:ascii="Arial" w:eastAsia="Arial" w:hAnsi="Arial" w:cs="Arial"/>
          <w:szCs w:val="21"/>
        </w:rPr>
        <w:t>2,147,483,647</w:t>
      </w:r>
    </w:p>
    <w:p w14:paraId="1AC313E4" w14:textId="3E427221" w:rsidR="00445197" w:rsidRPr="00D14F4E" w:rsidRDefault="00445197" w:rsidP="00445197">
      <w:pPr>
        <w:pStyle w:val="ListParagraph"/>
        <w:numPr>
          <w:ilvl w:val="0"/>
          <w:numId w:val="24"/>
        </w:numPr>
        <w:spacing w:before="100" w:after="200" w:line="360" w:lineRule="auto"/>
        <w:contextualSpacing/>
        <w:rPr>
          <w:b/>
          <w:bCs/>
          <w:color w:val="000000" w:themeColor="text1"/>
          <w:sz w:val="24"/>
          <w:szCs w:val="24"/>
        </w:rPr>
      </w:pPr>
      <w:r>
        <w:rPr>
          <w:rFonts w:ascii="Calibri" w:eastAsia="Calibri" w:hAnsi="Calibri" w:cs="Calibri"/>
          <w:b/>
          <w:bCs/>
          <w:color w:val="000000" w:themeColor="text1"/>
          <w:sz w:val="24"/>
          <w:szCs w:val="24"/>
        </w:rPr>
        <w:t>addTrain</w:t>
      </w:r>
      <w:r w:rsidRPr="00D14F4E">
        <w:rPr>
          <w:rFonts w:ascii="Calibri" w:eastAsia="Calibri" w:hAnsi="Calibri" w:cs="Calibri"/>
          <w:b/>
          <w:bCs/>
          <w:color w:val="000000" w:themeColor="text1"/>
          <w:sz w:val="24"/>
          <w:szCs w:val="24"/>
        </w:rPr>
        <w:t>()</w:t>
      </w:r>
    </w:p>
    <w:p w14:paraId="48DEC41B" w14:textId="6D6AE0CA" w:rsidR="00445197"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w:t>
      </w:r>
      <w:r w:rsidRPr="0921A36B">
        <w:rPr>
          <w:rFonts w:ascii="Calibri" w:eastAsia="Calibri" w:hAnsi="Calibri" w:cs="Calibri"/>
          <w:color w:val="000000" w:themeColor="text1"/>
          <w:sz w:val="24"/>
          <w:szCs w:val="24"/>
        </w:rPr>
        <w:t xml:space="preserve">ull value passed </w:t>
      </w:r>
      <w:r>
        <w:rPr>
          <w:rFonts w:ascii="Calibri" w:eastAsia="Calibri" w:hAnsi="Calibri" w:cs="Calibri"/>
          <w:color w:val="000000" w:themeColor="text1"/>
          <w:sz w:val="24"/>
          <w:szCs w:val="24"/>
        </w:rPr>
        <w:t xml:space="preserve">as </w:t>
      </w:r>
      <w:r w:rsidR="000C5487">
        <w:rPr>
          <w:rFonts w:ascii="Calibri" w:eastAsia="Calibri" w:hAnsi="Calibri" w:cs="Calibri"/>
          <w:color w:val="000000" w:themeColor="text1"/>
          <w:sz w:val="24"/>
          <w:szCs w:val="24"/>
        </w:rPr>
        <w:t>startCity</w:t>
      </w:r>
    </w:p>
    <w:p w14:paraId="25161514" w14:textId="72E34522" w:rsidR="00445197" w:rsidRDefault="00445197" w:rsidP="00445197">
      <w:pPr>
        <w:pStyle w:val="ListParagraph"/>
        <w:numPr>
          <w:ilvl w:val="1"/>
          <w:numId w:val="24"/>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Empty </w:t>
      </w:r>
      <w:r w:rsidR="000C5487" w:rsidRPr="0921A36B">
        <w:rPr>
          <w:rFonts w:ascii="Calibri" w:eastAsia="Calibri" w:hAnsi="Calibri" w:cs="Calibri"/>
          <w:color w:val="000000" w:themeColor="text1"/>
          <w:sz w:val="24"/>
          <w:szCs w:val="24"/>
        </w:rPr>
        <w:t xml:space="preserve">string </w:t>
      </w:r>
      <w:r w:rsidR="000C5487">
        <w:rPr>
          <w:rFonts w:ascii="Calibri" w:eastAsia="Calibri" w:hAnsi="Calibri" w:cs="Calibri"/>
          <w:color w:val="000000" w:themeColor="text1"/>
          <w:sz w:val="24"/>
          <w:szCs w:val="24"/>
        </w:rPr>
        <w:t xml:space="preserve">passed </w:t>
      </w:r>
      <w:r>
        <w:rPr>
          <w:rFonts w:ascii="Calibri" w:eastAsia="Calibri" w:hAnsi="Calibri" w:cs="Calibri"/>
          <w:color w:val="000000" w:themeColor="text1"/>
          <w:sz w:val="24"/>
          <w:szCs w:val="24"/>
        </w:rPr>
        <w:t>as Team name</w:t>
      </w:r>
    </w:p>
    <w:p w14:paraId="5B336EDD" w14:textId="77777777" w:rsidR="00445197" w:rsidRDefault="00445197" w:rsidP="00445197">
      <w:pPr>
        <w:pStyle w:val="ListParagraph"/>
        <w:numPr>
          <w:ilvl w:val="1"/>
          <w:numId w:val="24"/>
        </w:numPr>
        <w:spacing w:before="100" w:after="0" w:line="360" w:lineRule="auto"/>
        <w:contextualSpacing/>
        <w:rPr>
          <w:color w:val="000000" w:themeColor="text1"/>
          <w:sz w:val="24"/>
          <w:szCs w:val="24"/>
        </w:rPr>
      </w:pPr>
      <w:r w:rsidRPr="0921A36B">
        <w:rPr>
          <w:rFonts w:ascii="Calibri" w:eastAsia="Calibri" w:hAnsi="Calibri" w:cs="Calibri"/>
          <w:color w:val="000000" w:themeColor="text1"/>
          <w:sz w:val="24"/>
          <w:szCs w:val="24"/>
        </w:rPr>
        <w:t>team1</w:t>
      </w:r>
      <w:r>
        <w:rPr>
          <w:rFonts w:ascii="Calibri" w:eastAsia="Calibri" w:hAnsi="Calibri" w:cs="Calibri"/>
          <w:color w:val="000000" w:themeColor="text1"/>
          <w:sz w:val="24"/>
          <w:szCs w:val="24"/>
        </w:rPr>
        <w:t>’s name is identical to team2’s name</w:t>
      </w:r>
    </w:p>
    <w:p w14:paraId="5F3102E1" w14:textId="77777777" w:rsidR="00445197" w:rsidRPr="00221121"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A team’s score is negative.</w:t>
      </w:r>
    </w:p>
    <w:p w14:paraId="76484F78" w14:textId="77777777" w:rsidR="00445197" w:rsidRPr="00E153CA"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A team’s score is greater than </w:t>
      </w:r>
      <w:r w:rsidRPr="004D4DC9">
        <w:rPr>
          <w:rFonts w:ascii="Arial" w:eastAsia="Arial" w:hAnsi="Arial" w:cs="Arial"/>
          <w:szCs w:val="21"/>
        </w:rPr>
        <w:t>2,147,483,647</w:t>
      </w:r>
    </w:p>
    <w:p w14:paraId="4F1DB7B6" w14:textId="77777777" w:rsidR="00445197" w:rsidRPr="00221121"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Both team’s scores are negative.</w:t>
      </w:r>
    </w:p>
    <w:p w14:paraId="421DAA8B" w14:textId="6C9549E5" w:rsidR="00445197" w:rsidRPr="00445197" w:rsidRDefault="00445197" w:rsidP="00445197">
      <w:pPr>
        <w:pStyle w:val="ListParagraph"/>
        <w:numPr>
          <w:ilvl w:val="1"/>
          <w:numId w:val="24"/>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 xml:space="preserve">Both team’s score is greater than </w:t>
      </w:r>
      <w:r w:rsidRPr="004D4DC9">
        <w:rPr>
          <w:rFonts w:ascii="Arial" w:eastAsia="Arial" w:hAnsi="Arial" w:cs="Arial"/>
          <w:szCs w:val="21"/>
        </w:rPr>
        <w:t>2,147,483,647</w:t>
      </w:r>
    </w:p>
    <w:p w14:paraId="04BFCA11" w14:textId="19AB5452" w:rsidR="00445197" w:rsidRPr="00D14F4E" w:rsidRDefault="00445197" w:rsidP="00445197">
      <w:pPr>
        <w:pStyle w:val="ListParagraph"/>
        <w:numPr>
          <w:ilvl w:val="0"/>
          <w:numId w:val="24"/>
        </w:numPr>
        <w:spacing w:before="100" w:after="200" w:line="360" w:lineRule="auto"/>
        <w:contextualSpacing/>
        <w:rPr>
          <w:b/>
          <w:bCs/>
          <w:color w:val="000000" w:themeColor="text1"/>
          <w:sz w:val="24"/>
          <w:szCs w:val="24"/>
        </w:rPr>
      </w:pPr>
      <w:r>
        <w:rPr>
          <w:rFonts w:ascii="Calibri" w:eastAsia="Calibri" w:hAnsi="Calibri" w:cs="Calibri"/>
          <w:b/>
          <w:bCs/>
          <w:color w:val="000000" w:themeColor="text1"/>
          <w:sz w:val="24"/>
          <w:szCs w:val="24"/>
        </w:rPr>
        <w:t>add</w:t>
      </w:r>
      <w:r>
        <w:rPr>
          <w:rFonts w:ascii="Calibri" w:eastAsia="Calibri" w:hAnsi="Calibri" w:cs="Calibri"/>
          <w:b/>
          <w:bCs/>
          <w:color w:val="000000" w:themeColor="text1"/>
          <w:sz w:val="24"/>
          <w:szCs w:val="24"/>
        </w:rPr>
        <w:t>Flight</w:t>
      </w:r>
      <w:r w:rsidRPr="00D14F4E">
        <w:rPr>
          <w:rFonts w:ascii="Calibri" w:eastAsia="Calibri" w:hAnsi="Calibri" w:cs="Calibri"/>
          <w:b/>
          <w:bCs/>
          <w:color w:val="000000" w:themeColor="text1"/>
          <w:sz w:val="24"/>
          <w:szCs w:val="24"/>
        </w:rPr>
        <w:t>()</w:t>
      </w:r>
    </w:p>
    <w:p w14:paraId="47507FE6" w14:textId="0FE14665" w:rsidR="00445197" w:rsidRPr="00445197" w:rsidRDefault="00445197" w:rsidP="00445197">
      <w:pPr>
        <w:pStyle w:val="ListParagraph"/>
        <w:numPr>
          <w:ilvl w:val="0"/>
          <w:numId w:val="24"/>
        </w:numPr>
        <w:spacing w:before="100" w:after="200" w:line="360" w:lineRule="auto"/>
        <w:contextualSpacing/>
        <w:rPr>
          <w:b/>
          <w:bCs/>
          <w:color w:val="000000" w:themeColor="text1"/>
          <w:sz w:val="24"/>
          <w:szCs w:val="24"/>
        </w:rPr>
      </w:pPr>
      <w:r w:rsidRPr="00445197">
        <w:rPr>
          <w:b/>
          <w:bCs/>
          <w:color w:val="000000" w:themeColor="text1"/>
          <w:sz w:val="24"/>
          <w:szCs w:val="24"/>
        </w:rPr>
        <w:t>planTrip()</w:t>
      </w:r>
    </w:p>
    <w:p w14:paraId="07245FC8" w14:textId="77777777" w:rsidR="00445197" w:rsidRDefault="00445197" w:rsidP="00445197">
      <w:pPr>
        <w:spacing w:line="360" w:lineRule="auto"/>
        <w:rPr>
          <w:rFonts w:ascii="Calibri" w:eastAsia="Calibri" w:hAnsi="Calibri" w:cs="Calibri"/>
          <w:color w:val="000000" w:themeColor="text1"/>
          <w:sz w:val="24"/>
          <w:szCs w:val="24"/>
        </w:rPr>
      </w:pPr>
    </w:p>
    <w:p w14:paraId="197B217F" w14:textId="77777777" w:rsidR="00445197" w:rsidRPr="00D14F4E" w:rsidRDefault="00445197" w:rsidP="00445197">
      <w:pPr>
        <w:spacing w:line="360" w:lineRule="auto"/>
        <w:rPr>
          <w:rStyle w:val="IntenseEmphasis"/>
          <w:sz w:val="24"/>
          <w:szCs w:val="24"/>
        </w:rPr>
      </w:pPr>
      <w:r w:rsidRPr="00D14F4E">
        <w:rPr>
          <w:rStyle w:val="IntenseEmphasis"/>
          <w:sz w:val="24"/>
          <w:szCs w:val="24"/>
        </w:rPr>
        <w:t>2) Boundary tests</w:t>
      </w:r>
    </w:p>
    <w:p w14:paraId="23C0D490" w14:textId="77777777" w:rsidR="00445197" w:rsidRPr="00D14F4E" w:rsidRDefault="00445197" w:rsidP="00445197">
      <w:pPr>
        <w:pStyle w:val="ListParagraph"/>
        <w:numPr>
          <w:ilvl w:val="0"/>
          <w:numId w:val="23"/>
        </w:numPr>
        <w:spacing w:before="100" w:after="200" w:line="360" w:lineRule="auto"/>
        <w:contextualSpacing/>
        <w:rPr>
          <w:b/>
          <w:bCs/>
          <w:color w:val="000000" w:themeColor="text1"/>
          <w:sz w:val="24"/>
          <w:szCs w:val="24"/>
        </w:rPr>
      </w:pPr>
      <w:r w:rsidRPr="00D14F4E">
        <w:rPr>
          <w:rFonts w:ascii="Calibri" w:eastAsia="Calibri" w:hAnsi="Calibri" w:cs="Calibri"/>
          <w:b/>
          <w:bCs/>
          <w:color w:val="000000" w:themeColor="text1"/>
          <w:sz w:val="24"/>
          <w:szCs w:val="24"/>
        </w:rPr>
        <w:t>addTeam()</w:t>
      </w:r>
    </w:p>
    <w:p w14:paraId="37A76078" w14:textId="77777777" w:rsidR="00445197" w:rsidRDefault="00445197" w:rsidP="00445197">
      <w:pPr>
        <w:pStyle w:val="ListParagraph"/>
        <w:numPr>
          <w:ilvl w:val="1"/>
          <w:numId w:val="23"/>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Single character team</w:t>
      </w:r>
      <w:r>
        <w:rPr>
          <w:rFonts w:ascii="Calibri" w:eastAsia="Calibri" w:hAnsi="Calibri" w:cs="Calibri"/>
          <w:color w:val="000000" w:themeColor="text1"/>
          <w:sz w:val="24"/>
          <w:szCs w:val="24"/>
        </w:rPr>
        <w:t xml:space="preserve"> n</w:t>
      </w:r>
      <w:r w:rsidRPr="0921A36B">
        <w:rPr>
          <w:rFonts w:ascii="Calibri" w:eastAsia="Calibri" w:hAnsi="Calibri" w:cs="Calibri"/>
          <w:color w:val="000000" w:themeColor="text1"/>
          <w:sz w:val="24"/>
          <w:szCs w:val="24"/>
        </w:rPr>
        <w:t>ame</w:t>
      </w:r>
    </w:p>
    <w:p w14:paraId="2B2CB25D" w14:textId="77777777" w:rsidR="00445197" w:rsidRPr="00DE3E14" w:rsidRDefault="00445197" w:rsidP="00445197">
      <w:pPr>
        <w:pStyle w:val="ListParagraph"/>
        <w:numPr>
          <w:ilvl w:val="1"/>
          <w:numId w:val="23"/>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lastRenderedPageBreak/>
        <w:t>15-characterd team</w:t>
      </w:r>
      <w:r>
        <w:rPr>
          <w:rFonts w:ascii="Calibri" w:eastAsia="Calibri" w:hAnsi="Calibri" w:cs="Calibri"/>
          <w:color w:val="000000" w:themeColor="text1"/>
          <w:sz w:val="24"/>
          <w:szCs w:val="24"/>
        </w:rPr>
        <w:t xml:space="preserve"> n</w:t>
      </w:r>
      <w:r w:rsidRPr="0921A36B">
        <w:rPr>
          <w:rFonts w:ascii="Calibri" w:eastAsia="Calibri" w:hAnsi="Calibri" w:cs="Calibri"/>
          <w:color w:val="000000" w:themeColor="text1"/>
          <w:sz w:val="24"/>
          <w:szCs w:val="24"/>
        </w:rPr>
        <w:t>ame</w:t>
      </w:r>
    </w:p>
    <w:p w14:paraId="6CC35A4C" w14:textId="77777777" w:rsidR="00445197" w:rsidRPr="003B1F75" w:rsidRDefault="00445197" w:rsidP="00445197">
      <w:pPr>
        <w:pStyle w:val="ListParagraph"/>
        <w:numPr>
          <w:ilvl w:val="1"/>
          <w:numId w:val="23"/>
        </w:numPr>
        <w:spacing w:before="100" w:after="200" w:line="360" w:lineRule="auto"/>
        <w:contextualSpacing/>
        <w:rPr>
          <w:color w:val="000000" w:themeColor="text1"/>
          <w:sz w:val="24"/>
          <w:szCs w:val="24"/>
        </w:rPr>
      </w:pPr>
      <w:r w:rsidRPr="003B1F75">
        <w:rPr>
          <w:rFonts w:ascii="Calibri" w:eastAsia="Calibri" w:hAnsi="Calibri" w:cs="Calibri"/>
          <w:color w:val="000000" w:themeColor="text1"/>
          <w:sz w:val="24"/>
          <w:szCs w:val="24"/>
        </w:rPr>
        <w:t>Add a team when 24 teams exist</w:t>
      </w:r>
    </w:p>
    <w:p w14:paraId="1D6BFE83" w14:textId="77777777" w:rsidR="00445197" w:rsidRPr="00D14F4E" w:rsidRDefault="00445197" w:rsidP="00445197">
      <w:pPr>
        <w:pStyle w:val="ListParagraph"/>
        <w:numPr>
          <w:ilvl w:val="0"/>
          <w:numId w:val="23"/>
        </w:numPr>
        <w:spacing w:before="100" w:after="200" w:line="360" w:lineRule="auto"/>
        <w:contextualSpacing/>
        <w:rPr>
          <w:b/>
          <w:bCs/>
          <w:color w:val="000000" w:themeColor="text1"/>
          <w:sz w:val="24"/>
          <w:szCs w:val="24"/>
        </w:rPr>
      </w:pPr>
      <w:r w:rsidRPr="00D14F4E">
        <w:rPr>
          <w:rFonts w:ascii="Calibri" w:eastAsia="Calibri" w:hAnsi="Calibri" w:cs="Calibri"/>
          <w:b/>
          <w:bCs/>
          <w:color w:val="000000" w:themeColor="text1"/>
          <w:sz w:val="24"/>
          <w:szCs w:val="24"/>
        </w:rPr>
        <w:t>recordGameOutcome()</w:t>
      </w:r>
    </w:p>
    <w:p w14:paraId="530FA674" w14:textId="77777777" w:rsidR="00445197" w:rsidRDefault="00445197" w:rsidP="00445197">
      <w:pPr>
        <w:pStyle w:val="ListParagraph"/>
        <w:numPr>
          <w:ilvl w:val="1"/>
          <w:numId w:val="23"/>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Team 1’s score</w:t>
      </w:r>
      <w:r w:rsidRPr="0921A36B">
        <w:rPr>
          <w:rFonts w:ascii="Calibri" w:eastAsia="Calibri" w:hAnsi="Calibri" w:cs="Calibri"/>
          <w:color w:val="000000" w:themeColor="text1"/>
          <w:sz w:val="24"/>
          <w:szCs w:val="24"/>
        </w:rPr>
        <w:t xml:space="preserve"> is 0</w:t>
      </w:r>
    </w:p>
    <w:p w14:paraId="1A719931" w14:textId="77777777" w:rsidR="00445197" w:rsidRDefault="00445197" w:rsidP="00445197">
      <w:pPr>
        <w:pStyle w:val="ListParagraph"/>
        <w:numPr>
          <w:ilvl w:val="1"/>
          <w:numId w:val="23"/>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Team 1’s score</w:t>
      </w:r>
      <w:r w:rsidRPr="0921A36B">
        <w:rPr>
          <w:rFonts w:ascii="Calibri" w:eastAsia="Calibri" w:hAnsi="Calibri" w:cs="Calibri"/>
          <w:color w:val="000000" w:themeColor="text1"/>
          <w:sz w:val="24"/>
          <w:szCs w:val="24"/>
        </w:rPr>
        <w:t xml:space="preserve"> is 0</w:t>
      </w:r>
    </w:p>
    <w:p w14:paraId="130EB99B" w14:textId="77777777" w:rsidR="00445197" w:rsidRDefault="00445197" w:rsidP="00445197">
      <w:pPr>
        <w:pStyle w:val="ListParagraph"/>
        <w:numPr>
          <w:ilvl w:val="1"/>
          <w:numId w:val="23"/>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Team 2’s score</w:t>
      </w:r>
      <w:r w:rsidRPr="0921A36B">
        <w:rPr>
          <w:rFonts w:ascii="Calibri" w:eastAsia="Calibri" w:hAnsi="Calibri" w:cs="Calibri"/>
          <w:color w:val="000000" w:themeColor="text1"/>
          <w:sz w:val="24"/>
          <w:szCs w:val="24"/>
        </w:rPr>
        <w:t xml:space="preserve"> is 9999</w:t>
      </w:r>
    </w:p>
    <w:p w14:paraId="36F329C1" w14:textId="77777777" w:rsidR="00445197" w:rsidRPr="00473FC9" w:rsidRDefault="00445197" w:rsidP="00445197">
      <w:pPr>
        <w:pStyle w:val="ListParagraph"/>
        <w:numPr>
          <w:ilvl w:val="1"/>
          <w:numId w:val="23"/>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Team 2’s score</w:t>
      </w:r>
      <w:r w:rsidRPr="0921A36B">
        <w:rPr>
          <w:rFonts w:ascii="Calibri" w:eastAsia="Calibri" w:hAnsi="Calibri" w:cs="Calibri"/>
          <w:color w:val="000000" w:themeColor="text1"/>
          <w:sz w:val="24"/>
          <w:szCs w:val="24"/>
        </w:rPr>
        <w:t xml:space="preserve"> is 9999</w:t>
      </w:r>
    </w:p>
    <w:p w14:paraId="29959EAA" w14:textId="77777777" w:rsidR="00445197" w:rsidRPr="00D14F4E" w:rsidRDefault="00445197" w:rsidP="00445197">
      <w:pPr>
        <w:pStyle w:val="ListParagraph"/>
        <w:numPr>
          <w:ilvl w:val="0"/>
          <w:numId w:val="23"/>
        </w:numPr>
        <w:spacing w:before="100" w:after="200" w:line="360" w:lineRule="auto"/>
        <w:contextualSpacing/>
        <w:rPr>
          <w:b/>
          <w:bCs/>
          <w:color w:val="000000" w:themeColor="text1"/>
          <w:sz w:val="24"/>
          <w:szCs w:val="24"/>
        </w:rPr>
      </w:pPr>
      <w:r w:rsidRPr="00D14F4E">
        <w:rPr>
          <w:rFonts w:ascii="Calibri" w:eastAsia="Calibri" w:hAnsi="Calibri" w:cs="Calibri"/>
          <w:b/>
          <w:bCs/>
          <w:color w:val="000000" w:themeColor="text1"/>
          <w:sz w:val="24"/>
          <w:szCs w:val="24"/>
        </w:rPr>
        <w:t>createLeaderBoard()</w:t>
      </w:r>
    </w:p>
    <w:p w14:paraId="6BF4B985" w14:textId="77777777" w:rsidR="00445197" w:rsidRPr="00464134" w:rsidRDefault="00445197" w:rsidP="00445197">
      <w:pPr>
        <w:pStyle w:val="ListParagraph"/>
        <w:numPr>
          <w:ilvl w:val="1"/>
          <w:numId w:val="23"/>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No games were recorded</w:t>
      </w:r>
    </w:p>
    <w:p w14:paraId="267E1463" w14:textId="77777777" w:rsidR="00445197" w:rsidRPr="00473FC9" w:rsidRDefault="00445197" w:rsidP="00445197">
      <w:pPr>
        <w:pStyle w:val="ListParagraph"/>
        <w:numPr>
          <w:ilvl w:val="1"/>
          <w:numId w:val="23"/>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One game was recorded</w:t>
      </w:r>
    </w:p>
    <w:p w14:paraId="4DE0D130" w14:textId="77777777" w:rsidR="00445197" w:rsidRDefault="00445197" w:rsidP="00445197">
      <w:pPr>
        <w:spacing w:line="360" w:lineRule="auto"/>
        <w:rPr>
          <w:rFonts w:ascii="Calibri" w:eastAsia="Calibri" w:hAnsi="Calibri" w:cs="Calibri"/>
          <w:color w:val="000000" w:themeColor="text1"/>
          <w:sz w:val="24"/>
          <w:szCs w:val="24"/>
        </w:rPr>
      </w:pPr>
    </w:p>
    <w:p w14:paraId="44C5F342" w14:textId="77777777" w:rsidR="00445197" w:rsidRPr="00D14F4E" w:rsidRDefault="00445197" w:rsidP="00445197">
      <w:pPr>
        <w:spacing w:line="360" w:lineRule="auto"/>
        <w:rPr>
          <w:rStyle w:val="IntenseEmphasis"/>
          <w:sz w:val="24"/>
          <w:szCs w:val="24"/>
        </w:rPr>
      </w:pPr>
      <w:r w:rsidRPr="00D14F4E">
        <w:rPr>
          <w:rStyle w:val="IntenseEmphasis"/>
          <w:sz w:val="24"/>
          <w:szCs w:val="24"/>
        </w:rPr>
        <w:t>3)Control flow tests</w:t>
      </w:r>
    </w:p>
    <w:p w14:paraId="7911F620" w14:textId="77777777" w:rsidR="00445197" w:rsidRPr="00D14F4E" w:rsidRDefault="00445197" w:rsidP="00445197">
      <w:pPr>
        <w:pStyle w:val="ListParagraph"/>
        <w:numPr>
          <w:ilvl w:val="0"/>
          <w:numId w:val="22"/>
        </w:numPr>
        <w:spacing w:before="100" w:after="200" w:line="360" w:lineRule="auto"/>
        <w:contextualSpacing/>
        <w:rPr>
          <w:b/>
          <w:bCs/>
          <w:color w:val="000000" w:themeColor="text1"/>
          <w:sz w:val="24"/>
          <w:szCs w:val="24"/>
        </w:rPr>
      </w:pPr>
      <w:r w:rsidRPr="00D14F4E">
        <w:rPr>
          <w:rFonts w:ascii="Calibri" w:eastAsia="Calibri" w:hAnsi="Calibri" w:cs="Calibri"/>
          <w:b/>
          <w:bCs/>
          <w:color w:val="000000" w:themeColor="text1"/>
          <w:sz w:val="24"/>
          <w:szCs w:val="24"/>
        </w:rPr>
        <w:t>addTeam()</w:t>
      </w:r>
    </w:p>
    <w:p w14:paraId="411C30F2"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Add team when no teams </w:t>
      </w:r>
      <w:r>
        <w:rPr>
          <w:rFonts w:ascii="Calibri" w:eastAsia="Calibri" w:hAnsi="Calibri" w:cs="Calibri"/>
          <w:color w:val="000000" w:themeColor="text1"/>
          <w:sz w:val="24"/>
          <w:szCs w:val="24"/>
        </w:rPr>
        <w:t>exist</w:t>
      </w:r>
    </w:p>
    <w:p w14:paraId="718E8F8C"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Add team when one team </w:t>
      </w:r>
      <w:r>
        <w:rPr>
          <w:rFonts w:ascii="Calibri" w:eastAsia="Calibri" w:hAnsi="Calibri" w:cs="Calibri"/>
          <w:color w:val="000000" w:themeColor="text1"/>
          <w:sz w:val="24"/>
          <w:szCs w:val="24"/>
        </w:rPr>
        <w:t>exists</w:t>
      </w:r>
    </w:p>
    <w:p w14:paraId="0525F3AF" w14:textId="77777777" w:rsidR="00445197" w:rsidRPr="00062175"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Add team when many teams </w:t>
      </w:r>
      <w:r>
        <w:rPr>
          <w:rFonts w:ascii="Calibri" w:eastAsia="Calibri" w:hAnsi="Calibri" w:cs="Calibri"/>
          <w:color w:val="000000" w:themeColor="text1"/>
          <w:sz w:val="24"/>
          <w:szCs w:val="24"/>
        </w:rPr>
        <w:t>exist</w:t>
      </w:r>
    </w:p>
    <w:p w14:paraId="1C0243F0" w14:textId="77777777" w:rsidR="00445197" w:rsidRPr="00062175" w:rsidRDefault="00445197" w:rsidP="00445197">
      <w:pPr>
        <w:spacing w:line="360" w:lineRule="auto"/>
        <w:rPr>
          <w:color w:val="000000" w:themeColor="text1"/>
          <w:sz w:val="24"/>
          <w:szCs w:val="24"/>
        </w:rPr>
      </w:pPr>
    </w:p>
    <w:p w14:paraId="1DF50CFB" w14:textId="77777777" w:rsidR="00445197" w:rsidRPr="00D14F4E" w:rsidRDefault="00445197" w:rsidP="00445197">
      <w:pPr>
        <w:pStyle w:val="ListParagraph"/>
        <w:numPr>
          <w:ilvl w:val="0"/>
          <w:numId w:val="22"/>
        </w:numPr>
        <w:spacing w:before="100" w:after="200" w:line="360" w:lineRule="auto"/>
        <w:contextualSpacing/>
        <w:rPr>
          <w:b/>
          <w:bCs/>
          <w:color w:val="000000" w:themeColor="text1"/>
          <w:sz w:val="24"/>
          <w:szCs w:val="24"/>
        </w:rPr>
      </w:pPr>
      <w:r w:rsidRPr="00D14F4E">
        <w:rPr>
          <w:rFonts w:ascii="Calibri" w:eastAsia="Calibri" w:hAnsi="Calibri" w:cs="Calibri"/>
          <w:b/>
          <w:bCs/>
          <w:color w:val="000000" w:themeColor="text1"/>
          <w:sz w:val="24"/>
          <w:szCs w:val="24"/>
        </w:rPr>
        <w:t>recordGameOutcome()</w:t>
      </w:r>
    </w:p>
    <w:p w14:paraId="5CFFB4E6"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Record a game when no </w:t>
      </w:r>
      <w:r>
        <w:rPr>
          <w:rFonts w:ascii="Calibri" w:eastAsia="Calibri" w:hAnsi="Calibri" w:cs="Calibri"/>
          <w:color w:val="000000" w:themeColor="text1"/>
          <w:sz w:val="24"/>
          <w:szCs w:val="24"/>
        </w:rPr>
        <w:t>teams</w:t>
      </w:r>
      <w:r w:rsidRPr="0921A36B">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exist</w:t>
      </w:r>
    </w:p>
    <w:p w14:paraId="58CBD2D7"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Record a game when one game </w:t>
      </w:r>
      <w:r>
        <w:rPr>
          <w:rFonts w:ascii="Calibri" w:eastAsia="Calibri" w:hAnsi="Calibri" w:cs="Calibri"/>
          <w:color w:val="000000" w:themeColor="text1"/>
          <w:sz w:val="24"/>
          <w:szCs w:val="24"/>
        </w:rPr>
        <w:t>exists</w:t>
      </w:r>
    </w:p>
    <w:p w14:paraId="1E64628A"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Record a game when many </w:t>
      </w:r>
      <w:r>
        <w:rPr>
          <w:rFonts w:ascii="Calibri" w:eastAsia="Calibri" w:hAnsi="Calibri" w:cs="Calibri"/>
          <w:color w:val="000000" w:themeColor="text1"/>
          <w:sz w:val="24"/>
          <w:szCs w:val="24"/>
        </w:rPr>
        <w:t>teams exist</w:t>
      </w:r>
    </w:p>
    <w:p w14:paraId="0C251935"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Record a game between the same teams</w:t>
      </w:r>
    </w:p>
    <w:p w14:paraId="0644CE44"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Record a game between two teams having played a game previously</w:t>
      </w:r>
    </w:p>
    <w:p w14:paraId="18A9A92C"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Record a game with one 0 score</w:t>
      </w:r>
    </w:p>
    <w:p w14:paraId="3FCBC5BD" w14:textId="77777777" w:rsidR="00445197" w:rsidRPr="009637BC"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Record a game with both 0 scores</w:t>
      </w:r>
    </w:p>
    <w:p w14:paraId="076DCBD0"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Record a game with one </w:t>
      </w:r>
      <w:r>
        <w:rPr>
          <w:rFonts w:ascii="Calibri" w:eastAsia="Calibri" w:hAnsi="Calibri" w:cs="Calibri"/>
          <w:color w:val="000000" w:themeColor="text1"/>
          <w:sz w:val="24"/>
          <w:szCs w:val="24"/>
        </w:rPr>
        <w:t>9999</w:t>
      </w:r>
      <w:r w:rsidRPr="0921A36B">
        <w:rPr>
          <w:rFonts w:ascii="Calibri" w:eastAsia="Calibri" w:hAnsi="Calibri" w:cs="Calibri"/>
          <w:color w:val="000000" w:themeColor="text1"/>
          <w:sz w:val="24"/>
          <w:szCs w:val="24"/>
        </w:rPr>
        <w:t xml:space="preserve"> score</w:t>
      </w:r>
    </w:p>
    <w:p w14:paraId="1A30B079" w14:textId="77777777" w:rsidR="00445197" w:rsidRPr="009637BC"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lastRenderedPageBreak/>
        <w:t xml:space="preserve">Record a game with both </w:t>
      </w:r>
      <w:r>
        <w:rPr>
          <w:rFonts w:ascii="Calibri" w:eastAsia="Calibri" w:hAnsi="Calibri" w:cs="Calibri"/>
          <w:color w:val="000000" w:themeColor="text1"/>
          <w:sz w:val="24"/>
          <w:szCs w:val="24"/>
        </w:rPr>
        <w:t>9999</w:t>
      </w:r>
      <w:r w:rsidRPr="0921A36B">
        <w:rPr>
          <w:rFonts w:ascii="Calibri" w:eastAsia="Calibri" w:hAnsi="Calibri" w:cs="Calibri"/>
          <w:color w:val="000000" w:themeColor="text1"/>
          <w:sz w:val="24"/>
          <w:szCs w:val="24"/>
        </w:rPr>
        <w:t xml:space="preserve"> scores</w:t>
      </w:r>
    </w:p>
    <w:p w14:paraId="58EED77D"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scoreTeam1 &gt; scoreTeam2</w:t>
      </w:r>
    </w:p>
    <w:p w14:paraId="5DCDC5D4"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scoreTeam1 = scoreTeam2</w:t>
      </w:r>
    </w:p>
    <w:p w14:paraId="3A2B33AD"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scoreTeam1 &lt; scoreTeam2</w:t>
      </w:r>
    </w:p>
    <w:p w14:paraId="266A4FA3"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 xml:space="preserve"> Record a game with the same teams and the same score </w:t>
      </w:r>
    </w:p>
    <w:p w14:paraId="577DE73F" w14:textId="77777777" w:rsidR="00445197" w:rsidRPr="00F02B72"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Record a game with two teams having played previously and having the same score</w:t>
      </w:r>
    </w:p>
    <w:p w14:paraId="141D3D39" w14:textId="77777777" w:rsidR="00445197" w:rsidRPr="00F02B72" w:rsidRDefault="00445197" w:rsidP="00445197">
      <w:pPr>
        <w:pStyle w:val="ListParagraph"/>
        <w:numPr>
          <w:ilvl w:val="1"/>
          <w:numId w:val="22"/>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Record a game with one invalid team name and one valid team name</w:t>
      </w:r>
    </w:p>
    <w:p w14:paraId="40C2654F" w14:textId="77777777" w:rsidR="00445197" w:rsidRPr="00152D8B" w:rsidRDefault="00445197" w:rsidP="00445197">
      <w:pPr>
        <w:pStyle w:val="ListParagraph"/>
        <w:numPr>
          <w:ilvl w:val="1"/>
          <w:numId w:val="22"/>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Record a game with two invalid team names</w:t>
      </w:r>
    </w:p>
    <w:p w14:paraId="7CB56AFA" w14:textId="77777777" w:rsidR="00445197" w:rsidRPr="00152D8B" w:rsidRDefault="00445197" w:rsidP="00445197">
      <w:pPr>
        <w:pStyle w:val="ListParagraph"/>
        <w:numPr>
          <w:ilvl w:val="1"/>
          <w:numId w:val="22"/>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Record a game with one invalid team name and one invalid score</w:t>
      </w:r>
    </w:p>
    <w:p w14:paraId="56D5EC82" w14:textId="77777777" w:rsidR="00445197" w:rsidRPr="000434C0" w:rsidRDefault="00445197" w:rsidP="00445197">
      <w:pPr>
        <w:pStyle w:val="ListParagraph"/>
        <w:numPr>
          <w:ilvl w:val="1"/>
          <w:numId w:val="22"/>
        </w:numPr>
        <w:spacing w:before="100" w:after="200" w:line="360" w:lineRule="auto"/>
        <w:contextualSpacing/>
        <w:rPr>
          <w:color w:val="000000" w:themeColor="text1"/>
          <w:sz w:val="24"/>
          <w:szCs w:val="24"/>
        </w:rPr>
      </w:pPr>
      <w:r>
        <w:rPr>
          <w:rFonts w:ascii="Calibri" w:eastAsia="Calibri" w:hAnsi="Calibri" w:cs="Calibri"/>
          <w:color w:val="000000" w:themeColor="text1"/>
          <w:sz w:val="24"/>
          <w:szCs w:val="24"/>
        </w:rPr>
        <w:t>Record a game with two invalid team names and two invalid scores</w:t>
      </w:r>
    </w:p>
    <w:p w14:paraId="67DF2272" w14:textId="77777777" w:rsidR="00445197" w:rsidRPr="000434C0" w:rsidRDefault="00445197" w:rsidP="00445197">
      <w:pPr>
        <w:pStyle w:val="ListParagraph"/>
        <w:spacing w:line="360" w:lineRule="auto"/>
        <w:ind w:left="1440"/>
        <w:rPr>
          <w:color w:val="000000" w:themeColor="text1"/>
          <w:sz w:val="24"/>
          <w:szCs w:val="24"/>
        </w:rPr>
      </w:pPr>
    </w:p>
    <w:p w14:paraId="76396CD7" w14:textId="77777777" w:rsidR="00445197" w:rsidRPr="00D14F4E" w:rsidRDefault="00445197" w:rsidP="00445197">
      <w:pPr>
        <w:pStyle w:val="ListParagraph"/>
        <w:numPr>
          <w:ilvl w:val="0"/>
          <w:numId w:val="22"/>
        </w:numPr>
        <w:spacing w:before="100" w:after="200" w:line="360" w:lineRule="auto"/>
        <w:contextualSpacing/>
        <w:rPr>
          <w:b/>
          <w:bCs/>
          <w:color w:val="000000" w:themeColor="text1"/>
          <w:sz w:val="24"/>
          <w:szCs w:val="24"/>
        </w:rPr>
      </w:pPr>
      <w:r w:rsidRPr="00D14F4E">
        <w:rPr>
          <w:rFonts w:ascii="Calibri" w:eastAsia="Calibri" w:hAnsi="Calibri" w:cs="Calibri"/>
          <w:b/>
          <w:bCs/>
          <w:color w:val="000000" w:themeColor="text1"/>
          <w:sz w:val="24"/>
          <w:szCs w:val="24"/>
        </w:rPr>
        <w:t>createLeaderBoard()</w:t>
      </w:r>
    </w:p>
    <w:p w14:paraId="141176DC"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No teams were defined</w:t>
      </w:r>
    </w:p>
    <w:p w14:paraId="7D09880C"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24 teams were defined</w:t>
      </w:r>
    </w:p>
    <w:p w14:paraId="71B5220D"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0 number of games won for a team</w:t>
      </w:r>
    </w:p>
    <w:p w14:paraId="4CE849ED"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0 number of games won for all teams</w:t>
      </w:r>
    </w:p>
    <w:p w14:paraId="0668F705" w14:textId="77777777" w:rsidR="00445197" w:rsidRDefault="00445197" w:rsidP="00445197">
      <w:pPr>
        <w:pStyle w:val="ListParagraph"/>
        <w:numPr>
          <w:ilvl w:val="1"/>
          <w:numId w:val="22"/>
        </w:numPr>
        <w:spacing w:before="100" w:after="200" w:line="360" w:lineRule="auto"/>
        <w:contextualSpacing/>
        <w:rPr>
          <w:color w:val="000000" w:themeColor="text1"/>
          <w:sz w:val="24"/>
          <w:szCs w:val="24"/>
        </w:rPr>
      </w:pPr>
      <w:r w:rsidRPr="0921A36B">
        <w:rPr>
          <w:rFonts w:ascii="Calibri" w:eastAsia="Calibri" w:hAnsi="Calibri" w:cs="Calibri"/>
          <w:color w:val="000000" w:themeColor="text1"/>
          <w:sz w:val="24"/>
          <w:szCs w:val="24"/>
        </w:rPr>
        <w:t>0 number of games lost for a team</w:t>
      </w:r>
    </w:p>
    <w:p w14:paraId="34571EB3" w14:textId="03D94034" w:rsidR="00445197" w:rsidRPr="00445197" w:rsidRDefault="00445197" w:rsidP="00445197">
      <w:r w:rsidRPr="0921A36B">
        <w:rPr>
          <w:rFonts w:ascii="Calibri" w:eastAsia="Calibri" w:hAnsi="Calibri" w:cs="Calibri"/>
          <w:color w:val="000000" w:themeColor="text1"/>
          <w:sz w:val="24"/>
          <w:szCs w:val="24"/>
        </w:rPr>
        <w:t>0 number of gam</w:t>
      </w:r>
    </w:p>
    <w:sectPr w:rsidR="00445197" w:rsidRPr="00445197">
      <w:headerReference w:type="default" r:id="rId20"/>
      <w:footerReference w:type="even" r:id="rId21"/>
      <w:footerReference w:type="default" r:id="rId22"/>
      <w:headerReference w:type="first" r:id="rId23"/>
      <w:footerReference w:type="firs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233F3" w14:textId="77777777" w:rsidR="003C0EFA" w:rsidRDefault="003C0EFA">
      <w:pPr>
        <w:spacing w:after="0"/>
      </w:pPr>
      <w:r>
        <w:separator/>
      </w:r>
    </w:p>
  </w:endnote>
  <w:endnote w:type="continuationSeparator" w:id="0">
    <w:p w14:paraId="1E18074C" w14:textId="77777777" w:rsidR="003C0EFA" w:rsidRDefault="003C0E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B186D" w14:textId="77777777" w:rsidR="00172D10" w:rsidRDefault="00172D10">
    <w:pPr>
      <w:jc w:val="right"/>
    </w:pPr>
  </w:p>
  <w:p w14:paraId="6834F944"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9BBB59" w:themeColor="accent3"/>
      </w:rPr>
      <w:sym w:font="Wingdings 2" w:char="F097"/>
    </w:r>
  </w:p>
  <w:p w14:paraId="534BA6A7"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81BD" w:themeColor="accent1"/>
      </w:rPr>
      <w:id w:val="-405526225"/>
      <w:docPartObj>
        <w:docPartGallery w:val="Page Numbers (Bottom of Page)"/>
        <w:docPartUnique/>
      </w:docPartObj>
    </w:sdtPr>
    <w:sdtEndPr>
      <w:rPr>
        <w:noProof/>
      </w:rPr>
    </w:sdtEndPr>
    <w:sdtContent>
      <w:p w14:paraId="348E3AF0" w14:textId="77777777" w:rsidR="005D120C" w:rsidRPr="005D120C" w:rsidRDefault="005D120C">
        <w:pPr>
          <w:pStyle w:val="Footer"/>
          <w:jc w:val="center"/>
          <w:rPr>
            <w:color w:val="4F81BD" w:themeColor="accent1"/>
          </w:rPr>
        </w:pPr>
        <w:r w:rsidRPr="005D120C">
          <w:rPr>
            <w:color w:val="4F81BD" w:themeColor="accent1"/>
          </w:rPr>
          <w:fldChar w:fldCharType="begin"/>
        </w:r>
        <w:r w:rsidRPr="005D120C">
          <w:rPr>
            <w:color w:val="4F81BD" w:themeColor="accent1"/>
          </w:rPr>
          <w:instrText xml:space="preserve"> PAGE   \* MERGEFORMAT </w:instrText>
        </w:r>
        <w:r w:rsidRPr="005D120C">
          <w:rPr>
            <w:color w:val="4F81BD" w:themeColor="accent1"/>
          </w:rPr>
          <w:fldChar w:fldCharType="separate"/>
        </w:r>
        <w:r w:rsidR="00DB0EF4">
          <w:rPr>
            <w:noProof/>
            <w:color w:val="4F81BD" w:themeColor="accent1"/>
          </w:rPr>
          <w:t>1</w:t>
        </w:r>
        <w:r w:rsidRPr="005D120C">
          <w:rPr>
            <w:noProof/>
            <w:color w:val="4F81BD" w:themeColor="accent1"/>
          </w:rPr>
          <w:fldChar w:fldCharType="end"/>
        </w:r>
      </w:p>
    </w:sdtContent>
  </w:sdt>
  <w:p w14:paraId="4F77DB29"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422AC"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ADA792E" wp14:editId="7A678C0F">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7C2A2668"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">
                <v:imagedata r:id="rId9" o:title="Hexagon 1"/>
              </v:shape>
            </v:group>
          </w:pict>
        </mc:Fallback>
      </mc:AlternateContent>
    </w:r>
    <w:r>
      <w:rPr>
        <w:noProof/>
      </w:rPr>
      <w:drawing>
        <wp:anchor distT="0" distB="0" distL="114300" distR="114300" simplePos="0" relativeHeight="251661312" behindDoc="0" locked="0" layoutInCell="1" allowOverlap="1" wp14:anchorId="71751E0C" wp14:editId="350EA347">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F3AEB" w14:textId="77777777" w:rsidR="003C0EFA" w:rsidRDefault="003C0EFA">
      <w:pPr>
        <w:spacing w:after="0"/>
      </w:pPr>
      <w:r>
        <w:separator/>
      </w:r>
    </w:p>
  </w:footnote>
  <w:footnote w:type="continuationSeparator" w:id="0">
    <w:p w14:paraId="0EDA6535" w14:textId="77777777" w:rsidR="003C0EFA" w:rsidRDefault="003C0E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81BD" w:themeColor="accent1"/>
      </w:rPr>
      <w:alias w:val="Document title:"/>
      <w:tag w:val="Document title:"/>
      <w:id w:val="-1396499233"/>
      <w:placeholder>
        <w:docPart w:val="A6377C2899AD4E6DA57067F0004F405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7FE728C5" w14:textId="2A42B514" w:rsidR="00172D10" w:rsidRDefault="00192670">
        <w:pPr>
          <w:spacing w:after="0"/>
          <w:jc w:val="center"/>
          <w:rPr>
            <w:color w:val="EEECE1" w:themeColor="background2"/>
          </w:rPr>
        </w:pPr>
        <w:r>
          <w:rPr>
            <w:color w:val="4F81BD" w:themeColor="accent1"/>
          </w:rPr>
          <w:t>CSCI 3901</w:t>
        </w:r>
      </w:p>
    </w:sdtContent>
  </w:sdt>
  <w:p w14:paraId="62141C27" w14:textId="77777777" w:rsidR="00172D10" w:rsidRPr="005D120C" w:rsidRDefault="003C0EFA">
    <w:pPr>
      <w:jc w:val="center"/>
      <w:rPr>
        <w:color w:val="1F497D" w:themeColor="text2"/>
      </w:rPr>
    </w:pPr>
    <w:sdt>
      <w:sdtPr>
        <w:rPr>
          <w:color w:val="1F497D" w:themeColor="text2"/>
        </w:rPr>
        <w:alias w:val="Ellipsis:"/>
        <w:tag w:val="Ellipsis:"/>
        <w:id w:val="-2048830323"/>
        <w:temporary/>
        <w:showingPlcHdr/>
        <w15:appearance w15:val="hidden"/>
      </w:sdtPr>
      <w:sdtEndPr/>
      <w:sdtContent>
        <w:r w:rsidR="001D74FA" w:rsidRPr="001B0F06">
          <w:rPr>
            <w:color w:val="17365D" w:themeColor="text2" w:themeShade="BF"/>
          </w:rPr>
          <w:sym w:font="Symbol" w:char="F0B7"/>
        </w:r>
        <w:r w:rsidR="001D74FA" w:rsidRPr="001B0F06">
          <w:rPr>
            <w:color w:val="17365D" w:themeColor="text2" w:themeShade="BF"/>
          </w:rPr>
          <w:t xml:space="preserve"> </w:t>
        </w:r>
        <w:r w:rsidR="001D74FA" w:rsidRPr="001B0F06">
          <w:rPr>
            <w:color w:val="17365D" w:themeColor="text2" w:themeShade="BF"/>
          </w:rPr>
          <w:sym w:font="Symbol" w:char="F0B7"/>
        </w:r>
        <w:r w:rsidR="001D74FA" w:rsidRPr="001B0F06">
          <w:rPr>
            <w:color w:val="17365D" w:themeColor="text2" w:themeShade="BF"/>
          </w:rPr>
          <w:t xml:space="preserve"> </w:t>
        </w:r>
        <w:r w:rsidR="001D74FA" w:rsidRPr="001B0F06">
          <w:rPr>
            <w:color w:val="17365D"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989DB"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36E7090E" wp14:editId="5853330E">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1"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1E7943"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751D9"/>
    <w:multiLevelType w:val="hybridMultilevel"/>
    <w:tmpl w:val="679E89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02FE09A1"/>
    <w:multiLevelType w:val="hybridMultilevel"/>
    <w:tmpl w:val="0F0A7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BF7726"/>
    <w:multiLevelType w:val="hybridMultilevel"/>
    <w:tmpl w:val="19EA7532"/>
    <w:lvl w:ilvl="0" w:tplc="40090015">
      <w:start w:val="1"/>
      <w:numFmt w:val="upperLetter"/>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591532"/>
    <w:multiLevelType w:val="hybridMultilevel"/>
    <w:tmpl w:val="A67A4A10"/>
    <w:lvl w:ilvl="0" w:tplc="95BAA964">
      <w:start w:val="1"/>
      <w:numFmt w:val="decimal"/>
      <w:lvlText w:val="%1."/>
      <w:lvlJc w:val="left"/>
      <w:pPr>
        <w:ind w:left="720" w:hanging="360"/>
      </w:pPr>
      <w:rPr>
        <w:rFonts w:hint="default"/>
      </w:rPr>
    </w:lvl>
    <w:lvl w:ilvl="1" w:tplc="F35CC572">
      <w:start w:val="1"/>
      <w:numFmt w:val="bullet"/>
      <w:lvlText w:val="o"/>
      <w:lvlJc w:val="left"/>
      <w:pPr>
        <w:ind w:left="1440" w:hanging="360"/>
      </w:pPr>
      <w:rPr>
        <w:rFonts w:ascii="Courier New" w:hAnsi="Courier New" w:hint="default"/>
      </w:rPr>
    </w:lvl>
    <w:lvl w:ilvl="2" w:tplc="60865102">
      <w:start w:val="1"/>
      <w:numFmt w:val="bullet"/>
      <w:lvlText w:val=""/>
      <w:lvlJc w:val="left"/>
      <w:pPr>
        <w:ind w:left="2160" w:hanging="360"/>
      </w:pPr>
      <w:rPr>
        <w:rFonts w:ascii="Wingdings" w:hAnsi="Wingdings" w:hint="default"/>
      </w:rPr>
    </w:lvl>
    <w:lvl w:ilvl="3" w:tplc="44FCD614">
      <w:start w:val="1"/>
      <w:numFmt w:val="bullet"/>
      <w:lvlText w:val=""/>
      <w:lvlJc w:val="left"/>
      <w:pPr>
        <w:ind w:left="2880" w:hanging="360"/>
      </w:pPr>
      <w:rPr>
        <w:rFonts w:ascii="Symbol" w:hAnsi="Symbol" w:hint="default"/>
      </w:rPr>
    </w:lvl>
    <w:lvl w:ilvl="4" w:tplc="6E7276B4">
      <w:start w:val="1"/>
      <w:numFmt w:val="bullet"/>
      <w:lvlText w:val="o"/>
      <w:lvlJc w:val="left"/>
      <w:pPr>
        <w:ind w:left="3600" w:hanging="360"/>
      </w:pPr>
      <w:rPr>
        <w:rFonts w:ascii="Courier New" w:hAnsi="Courier New" w:hint="default"/>
      </w:rPr>
    </w:lvl>
    <w:lvl w:ilvl="5" w:tplc="60D65A9E">
      <w:start w:val="1"/>
      <w:numFmt w:val="bullet"/>
      <w:lvlText w:val=""/>
      <w:lvlJc w:val="left"/>
      <w:pPr>
        <w:ind w:left="4320" w:hanging="360"/>
      </w:pPr>
      <w:rPr>
        <w:rFonts w:ascii="Wingdings" w:hAnsi="Wingdings" w:hint="default"/>
      </w:rPr>
    </w:lvl>
    <w:lvl w:ilvl="6" w:tplc="C97AF2A6">
      <w:start w:val="1"/>
      <w:numFmt w:val="bullet"/>
      <w:lvlText w:val=""/>
      <w:lvlJc w:val="left"/>
      <w:pPr>
        <w:ind w:left="5040" w:hanging="360"/>
      </w:pPr>
      <w:rPr>
        <w:rFonts w:ascii="Symbol" w:hAnsi="Symbol" w:hint="default"/>
      </w:rPr>
    </w:lvl>
    <w:lvl w:ilvl="7" w:tplc="95241DBC">
      <w:start w:val="1"/>
      <w:numFmt w:val="bullet"/>
      <w:lvlText w:val="o"/>
      <w:lvlJc w:val="left"/>
      <w:pPr>
        <w:ind w:left="5760" w:hanging="360"/>
      </w:pPr>
      <w:rPr>
        <w:rFonts w:ascii="Courier New" w:hAnsi="Courier New" w:hint="default"/>
      </w:rPr>
    </w:lvl>
    <w:lvl w:ilvl="8" w:tplc="15362204">
      <w:start w:val="1"/>
      <w:numFmt w:val="bullet"/>
      <w:lvlText w:val=""/>
      <w:lvlJc w:val="left"/>
      <w:pPr>
        <w:ind w:left="6480" w:hanging="360"/>
      </w:pPr>
      <w:rPr>
        <w:rFonts w:ascii="Wingdings" w:hAnsi="Wingdings" w:hint="default"/>
      </w:rPr>
    </w:lvl>
  </w:abstractNum>
  <w:abstractNum w:abstractNumId="14" w15:restartNumberingAfterBreak="0">
    <w:nsid w:val="2A7D4B75"/>
    <w:multiLevelType w:val="hybridMultilevel"/>
    <w:tmpl w:val="1EFAE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D40801"/>
    <w:multiLevelType w:val="hybridMultilevel"/>
    <w:tmpl w:val="7BE8F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1665E"/>
    <w:multiLevelType w:val="hybridMultilevel"/>
    <w:tmpl w:val="C394B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9E3CFC"/>
    <w:multiLevelType w:val="hybridMultilevel"/>
    <w:tmpl w:val="763A2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64077"/>
    <w:multiLevelType w:val="hybridMultilevel"/>
    <w:tmpl w:val="763A2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E789A"/>
    <w:multiLevelType w:val="hybridMultilevel"/>
    <w:tmpl w:val="1C2AFA80"/>
    <w:lvl w:ilvl="0" w:tplc="A6FCAFBE">
      <w:start w:val="1"/>
      <w:numFmt w:val="decimal"/>
      <w:lvlText w:val="%1."/>
      <w:lvlJc w:val="left"/>
      <w:pPr>
        <w:ind w:left="720" w:hanging="360"/>
      </w:pPr>
    </w:lvl>
    <w:lvl w:ilvl="1" w:tplc="9E744150">
      <w:start w:val="1"/>
      <w:numFmt w:val="bullet"/>
      <w:lvlText w:val="o"/>
      <w:lvlJc w:val="left"/>
      <w:pPr>
        <w:ind w:left="1440" w:hanging="360"/>
      </w:pPr>
    </w:lvl>
    <w:lvl w:ilvl="2" w:tplc="F01ABCAA">
      <w:start w:val="1"/>
      <w:numFmt w:val="lowerRoman"/>
      <w:lvlText w:val="%3."/>
      <w:lvlJc w:val="right"/>
      <w:pPr>
        <w:ind w:left="2160" w:hanging="180"/>
      </w:pPr>
    </w:lvl>
    <w:lvl w:ilvl="3" w:tplc="4E465BD8">
      <w:start w:val="1"/>
      <w:numFmt w:val="decimal"/>
      <w:lvlText w:val="%4."/>
      <w:lvlJc w:val="left"/>
      <w:pPr>
        <w:ind w:left="2880" w:hanging="360"/>
      </w:pPr>
    </w:lvl>
    <w:lvl w:ilvl="4" w:tplc="DC123E84">
      <w:start w:val="1"/>
      <w:numFmt w:val="lowerLetter"/>
      <w:lvlText w:val="%5."/>
      <w:lvlJc w:val="left"/>
      <w:pPr>
        <w:ind w:left="3600" w:hanging="360"/>
      </w:pPr>
    </w:lvl>
    <w:lvl w:ilvl="5" w:tplc="D722B0D4">
      <w:start w:val="1"/>
      <w:numFmt w:val="lowerRoman"/>
      <w:lvlText w:val="%6."/>
      <w:lvlJc w:val="right"/>
      <w:pPr>
        <w:ind w:left="4320" w:hanging="180"/>
      </w:pPr>
    </w:lvl>
    <w:lvl w:ilvl="6" w:tplc="266C4388">
      <w:start w:val="1"/>
      <w:numFmt w:val="decimal"/>
      <w:lvlText w:val="%7."/>
      <w:lvlJc w:val="left"/>
      <w:pPr>
        <w:ind w:left="5040" w:hanging="360"/>
      </w:pPr>
    </w:lvl>
    <w:lvl w:ilvl="7" w:tplc="25989578">
      <w:start w:val="1"/>
      <w:numFmt w:val="lowerLetter"/>
      <w:lvlText w:val="%8."/>
      <w:lvlJc w:val="left"/>
      <w:pPr>
        <w:ind w:left="5760" w:hanging="360"/>
      </w:pPr>
    </w:lvl>
    <w:lvl w:ilvl="8" w:tplc="9E9408A4">
      <w:start w:val="1"/>
      <w:numFmt w:val="lowerRoman"/>
      <w:lvlText w:val="%9."/>
      <w:lvlJc w:val="right"/>
      <w:pPr>
        <w:ind w:left="6480" w:hanging="180"/>
      </w:pPr>
    </w:lvl>
  </w:abstractNum>
  <w:abstractNum w:abstractNumId="20" w15:restartNumberingAfterBreak="0">
    <w:nsid w:val="4FAC3AA8"/>
    <w:multiLevelType w:val="hybridMultilevel"/>
    <w:tmpl w:val="F5926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C7415F"/>
    <w:multiLevelType w:val="hybridMultilevel"/>
    <w:tmpl w:val="51802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2A5BF7"/>
    <w:multiLevelType w:val="hybridMultilevel"/>
    <w:tmpl w:val="C020FD56"/>
    <w:lvl w:ilvl="0" w:tplc="895E7948">
      <w:start w:val="1"/>
      <w:numFmt w:val="decimal"/>
      <w:lvlText w:val="%1."/>
      <w:lvlJc w:val="left"/>
      <w:pPr>
        <w:ind w:left="720" w:hanging="360"/>
      </w:pPr>
    </w:lvl>
    <w:lvl w:ilvl="1" w:tplc="4D287CCA">
      <w:start w:val="1"/>
      <w:numFmt w:val="bullet"/>
      <w:lvlText w:val="o"/>
      <w:lvlJc w:val="left"/>
      <w:pPr>
        <w:ind w:left="1440" w:hanging="360"/>
      </w:pPr>
    </w:lvl>
    <w:lvl w:ilvl="2" w:tplc="D6CAAFF2">
      <w:start w:val="1"/>
      <w:numFmt w:val="bullet"/>
      <w:lvlText w:val="o"/>
      <w:lvlJc w:val="left"/>
      <w:pPr>
        <w:ind w:left="2160" w:hanging="180"/>
      </w:pPr>
    </w:lvl>
    <w:lvl w:ilvl="3" w:tplc="7FAA20E2">
      <w:start w:val="1"/>
      <w:numFmt w:val="decimal"/>
      <w:lvlText w:val="%4."/>
      <w:lvlJc w:val="left"/>
      <w:pPr>
        <w:ind w:left="2880" w:hanging="360"/>
      </w:pPr>
    </w:lvl>
    <w:lvl w:ilvl="4" w:tplc="E4400C1E">
      <w:start w:val="1"/>
      <w:numFmt w:val="lowerLetter"/>
      <w:lvlText w:val="%5."/>
      <w:lvlJc w:val="left"/>
      <w:pPr>
        <w:ind w:left="3600" w:hanging="360"/>
      </w:pPr>
    </w:lvl>
    <w:lvl w:ilvl="5" w:tplc="516E5F46">
      <w:start w:val="1"/>
      <w:numFmt w:val="lowerRoman"/>
      <w:lvlText w:val="%6."/>
      <w:lvlJc w:val="right"/>
      <w:pPr>
        <w:ind w:left="4320" w:hanging="180"/>
      </w:pPr>
    </w:lvl>
    <w:lvl w:ilvl="6" w:tplc="7A6CF142">
      <w:start w:val="1"/>
      <w:numFmt w:val="decimal"/>
      <w:lvlText w:val="%7."/>
      <w:lvlJc w:val="left"/>
      <w:pPr>
        <w:ind w:left="5040" w:hanging="360"/>
      </w:pPr>
    </w:lvl>
    <w:lvl w:ilvl="7" w:tplc="001C8B3C">
      <w:start w:val="1"/>
      <w:numFmt w:val="lowerLetter"/>
      <w:lvlText w:val="%8."/>
      <w:lvlJc w:val="left"/>
      <w:pPr>
        <w:ind w:left="5760" w:hanging="360"/>
      </w:pPr>
    </w:lvl>
    <w:lvl w:ilvl="8" w:tplc="F6B63AC0">
      <w:start w:val="1"/>
      <w:numFmt w:val="lowerRoman"/>
      <w:lvlText w:val="%9."/>
      <w:lvlJc w:val="right"/>
      <w:pPr>
        <w:ind w:left="6480" w:hanging="180"/>
      </w:pPr>
    </w:lvl>
  </w:abstractNum>
  <w:abstractNum w:abstractNumId="23" w15:restartNumberingAfterBreak="0">
    <w:nsid w:val="7B5075F0"/>
    <w:multiLevelType w:val="hybridMultilevel"/>
    <w:tmpl w:val="A950D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16"/>
  </w:num>
  <w:num w:numId="14">
    <w:abstractNumId w:val="23"/>
  </w:num>
  <w:num w:numId="15">
    <w:abstractNumId w:val="15"/>
  </w:num>
  <w:num w:numId="16">
    <w:abstractNumId w:val="18"/>
  </w:num>
  <w:num w:numId="17">
    <w:abstractNumId w:val="12"/>
  </w:num>
  <w:num w:numId="18">
    <w:abstractNumId w:val="17"/>
  </w:num>
  <w:num w:numId="19">
    <w:abstractNumId w:val="10"/>
  </w:num>
  <w:num w:numId="20">
    <w:abstractNumId w:val="14"/>
  </w:num>
  <w:num w:numId="21">
    <w:abstractNumId w:val="20"/>
  </w:num>
  <w:num w:numId="22">
    <w:abstractNumId w:val="19"/>
  </w:num>
  <w:num w:numId="23">
    <w:abstractNumId w:val="2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70"/>
    <w:rsid w:val="000304F7"/>
    <w:rsid w:val="0003150C"/>
    <w:rsid w:val="00042A7C"/>
    <w:rsid w:val="000913B7"/>
    <w:rsid w:val="00094803"/>
    <w:rsid w:val="000C5487"/>
    <w:rsid w:val="000E0ABA"/>
    <w:rsid w:val="0010754D"/>
    <w:rsid w:val="001314AC"/>
    <w:rsid w:val="00144C8E"/>
    <w:rsid w:val="00157092"/>
    <w:rsid w:val="0016273C"/>
    <w:rsid w:val="00170371"/>
    <w:rsid w:val="00172D10"/>
    <w:rsid w:val="001769F2"/>
    <w:rsid w:val="0018108D"/>
    <w:rsid w:val="00192670"/>
    <w:rsid w:val="001928EC"/>
    <w:rsid w:val="001942BD"/>
    <w:rsid w:val="00194F61"/>
    <w:rsid w:val="00197B45"/>
    <w:rsid w:val="001A2155"/>
    <w:rsid w:val="001B0F06"/>
    <w:rsid w:val="001C051C"/>
    <w:rsid w:val="001C3F57"/>
    <w:rsid w:val="001C62C8"/>
    <w:rsid w:val="001C6708"/>
    <w:rsid w:val="001D32A3"/>
    <w:rsid w:val="001D74FA"/>
    <w:rsid w:val="001F2A77"/>
    <w:rsid w:val="00202812"/>
    <w:rsid w:val="002314C0"/>
    <w:rsid w:val="00231FC2"/>
    <w:rsid w:val="0024464A"/>
    <w:rsid w:val="00260E5B"/>
    <w:rsid w:val="00270A19"/>
    <w:rsid w:val="00281A65"/>
    <w:rsid w:val="002A2E02"/>
    <w:rsid w:val="002A6222"/>
    <w:rsid w:val="002C6B38"/>
    <w:rsid w:val="002D243B"/>
    <w:rsid w:val="002E20F4"/>
    <w:rsid w:val="00302691"/>
    <w:rsid w:val="003178F1"/>
    <w:rsid w:val="00324493"/>
    <w:rsid w:val="00343760"/>
    <w:rsid w:val="003455F0"/>
    <w:rsid w:val="00364944"/>
    <w:rsid w:val="00371EA5"/>
    <w:rsid w:val="003729A4"/>
    <w:rsid w:val="00374C02"/>
    <w:rsid w:val="0038009F"/>
    <w:rsid w:val="00382B14"/>
    <w:rsid w:val="003916F0"/>
    <w:rsid w:val="00396F6C"/>
    <w:rsid w:val="003A3F87"/>
    <w:rsid w:val="003B4C4A"/>
    <w:rsid w:val="003C0EFA"/>
    <w:rsid w:val="003C4B9A"/>
    <w:rsid w:val="003D0BD0"/>
    <w:rsid w:val="00412062"/>
    <w:rsid w:val="00424C16"/>
    <w:rsid w:val="00426F60"/>
    <w:rsid w:val="0043656E"/>
    <w:rsid w:val="00445197"/>
    <w:rsid w:val="0045447B"/>
    <w:rsid w:val="00463212"/>
    <w:rsid w:val="0046439F"/>
    <w:rsid w:val="004740B3"/>
    <w:rsid w:val="00484AFA"/>
    <w:rsid w:val="004905AD"/>
    <w:rsid w:val="004B691A"/>
    <w:rsid w:val="004C435F"/>
    <w:rsid w:val="004F53E9"/>
    <w:rsid w:val="00515EE3"/>
    <w:rsid w:val="005312C8"/>
    <w:rsid w:val="00561054"/>
    <w:rsid w:val="00562405"/>
    <w:rsid w:val="00566EA0"/>
    <w:rsid w:val="005747FE"/>
    <w:rsid w:val="0058431F"/>
    <w:rsid w:val="005C468E"/>
    <w:rsid w:val="005D120C"/>
    <w:rsid w:val="005D5FF6"/>
    <w:rsid w:val="006045D9"/>
    <w:rsid w:val="006101DD"/>
    <w:rsid w:val="00645500"/>
    <w:rsid w:val="00657BD7"/>
    <w:rsid w:val="00691410"/>
    <w:rsid w:val="00693E39"/>
    <w:rsid w:val="00694109"/>
    <w:rsid w:val="006C7B95"/>
    <w:rsid w:val="006E5E6A"/>
    <w:rsid w:val="006F5F11"/>
    <w:rsid w:val="00732598"/>
    <w:rsid w:val="00746F96"/>
    <w:rsid w:val="0075116F"/>
    <w:rsid w:val="00752365"/>
    <w:rsid w:val="007715DE"/>
    <w:rsid w:val="00777D3A"/>
    <w:rsid w:val="007B3E7F"/>
    <w:rsid w:val="007B5F32"/>
    <w:rsid w:val="00805C11"/>
    <w:rsid w:val="00814823"/>
    <w:rsid w:val="00866AD4"/>
    <w:rsid w:val="00882209"/>
    <w:rsid w:val="00883B68"/>
    <w:rsid w:val="0088724A"/>
    <w:rsid w:val="008A25CD"/>
    <w:rsid w:val="008D5B92"/>
    <w:rsid w:val="008E2359"/>
    <w:rsid w:val="008E3255"/>
    <w:rsid w:val="008E711F"/>
    <w:rsid w:val="008F5585"/>
    <w:rsid w:val="008F6557"/>
    <w:rsid w:val="00901939"/>
    <w:rsid w:val="00902571"/>
    <w:rsid w:val="0092504C"/>
    <w:rsid w:val="0093246E"/>
    <w:rsid w:val="0096164A"/>
    <w:rsid w:val="00963673"/>
    <w:rsid w:val="00975AB8"/>
    <w:rsid w:val="00975C01"/>
    <w:rsid w:val="009823B0"/>
    <w:rsid w:val="00993688"/>
    <w:rsid w:val="009B121C"/>
    <w:rsid w:val="00A01F89"/>
    <w:rsid w:val="00A272E4"/>
    <w:rsid w:val="00A4112B"/>
    <w:rsid w:val="00A50DA5"/>
    <w:rsid w:val="00A709F7"/>
    <w:rsid w:val="00A82EDF"/>
    <w:rsid w:val="00AA4225"/>
    <w:rsid w:val="00AA4B23"/>
    <w:rsid w:val="00AB1F80"/>
    <w:rsid w:val="00AD0F8F"/>
    <w:rsid w:val="00AF3080"/>
    <w:rsid w:val="00B36D34"/>
    <w:rsid w:val="00B43CA6"/>
    <w:rsid w:val="00B612B5"/>
    <w:rsid w:val="00B75F98"/>
    <w:rsid w:val="00B76B9C"/>
    <w:rsid w:val="00B903A7"/>
    <w:rsid w:val="00B93665"/>
    <w:rsid w:val="00B95FB1"/>
    <w:rsid w:val="00BC09D9"/>
    <w:rsid w:val="00BE2F1B"/>
    <w:rsid w:val="00C13B2F"/>
    <w:rsid w:val="00C16E36"/>
    <w:rsid w:val="00C23205"/>
    <w:rsid w:val="00C4553C"/>
    <w:rsid w:val="00C56D67"/>
    <w:rsid w:val="00C96D53"/>
    <w:rsid w:val="00CC135B"/>
    <w:rsid w:val="00CD24A6"/>
    <w:rsid w:val="00CD4008"/>
    <w:rsid w:val="00CE34D0"/>
    <w:rsid w:val="00D26E42"/>
    <w:rsid w:val="00D42626"/>
    <w:rsid w:val="00D46DAF"/>
    <w:rsid w:val="00D61E35"/>
    <w:rsid w:val="00D871D1"/>
    <w:rsid w:val="00D91616"/>
    <w:rsid w:val="00DB0EF4"/>
    <w:rsid w:val="00DB5A25"/>
    <w:rsid w:val="00DC2EB5"/>
    <w:rsid w:val="00DD5102"/>
    <w:rsid w:val="00E02964"/>
    <w:rsid w:val="00E35489"/>
    <w:rsid w:val="00E417E5"/>
    <w:rsid w:val="00E5276F"/>
    <w:rsid w:val="00F20F94"/>
    <w:rsid w:val="00F65F7F"/>
    <w:rsid w:val="00F76BD8"/>
    <w:rsid w:val="00F80CDE"/>
    <w:rsid w:val="00F8340A"/>
    <w:rsid w:val="00F86DA5"/>
    <w:rsid w:val="00FB603A"/>
    <w:rsid w:val="00FB7F3D"/>
    <w:rsid w:val="00FC3E9C"/>
    <w:rsid w:val="00FC7D3A"/>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699D9"/>
  <w15:docId w15:val="{785FB00F-52E5-46C9-A6C4-181A8022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4F81BD"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17365D"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17365D"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4F81BD"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17365D"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17365D"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17365D"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9BBB59"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9BBB59"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17365D"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17365D"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F81BD"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4F81BD"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4F81BD"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17365D"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E36C0A" w:themeColor="accent6" w:themeShade="BF"/>
      <w:u w:val="single"/>
    </w:rPr>
  </w:style>
  <w:style w:type="character" w:styleId="Hyperlink">
    <w:name w:val="Hyperlink"/>
    <w:basedOn w:val="DefaultParagraphFont"/>
    <w:uiPriority w:val="99"/>
    <w:unhideWhenUsed/>
    <w:rsid w:val="001B0F06"/>
    <w:rPr>
      <w:color w:val="403152"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1F2A77"/>
    <w:rPr>
      <w:color w:val="605E5C"/>
      <w:shd w:val="clear" w:color="auto" w:fill="E1DFDD"/>
    </w:rPr>
  </w:style>
  <w:style w:type="paragraph" w:styleId="HTMLPreformatted">
    <w:name w:val="HTML Preformatted"/>
    <w:basedOn w:val="Normal"/>
    <w:link w:val="HTMLPreformattedChar"/>
    <w:uiPriority w:val="99"/>
    <w:semiHidden/>
    <w:unhideWhenUsed/>
    <w:rsid w:val="0038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82B1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7877">
      <w:bodyDiv w:val="1"/>
      <w:marLeft w:val="0"/>
      <w:marRight w:val="0"/>
      <w:marTop w:val="0"/>
      <w:marBottom w:val="0"/>
      <w:divBdr>
        <w:top w:val="none" w:sz="0" w:space="0" w:color="auto"/>
        <w:left w:val="none" w:sz="0" w:space="0" w:color="auto"/>
        <w:bottom w:val="none" w:sz="0" w:space="0" w:color="auto"/>
        <w:right w:val="none" w:sz="0" w:space="0" w:color="auto"/>
      </w:divBdr>
    </w:div>
    <w:div w:id="175972413">
      <w:bodyDiv w:val="1"/>
      <w:marLeft w:val="0"/>
      <w:marRight w:val="0"/>
      <w:marTop w:val="0"/>
      <w:marBottom w:val="0"/>
      <w:divBdr>
        <w:top w:val="none" w:sz="0" w:space="0" w:color="auto"/>
        <w:left w:val="none" w:sz="0" w:space="0" w:color="auto"/>
        <w:bottom w:val="none" w:sz="0" w:space="0" w:color="auto"/>
        <w:right w:val="none" w:sz="0" w:space="0" w:color="auto"/>
      </w:divBdr>
    </w:div>
    <w:div w:id="413207798">
      <w:bodyDiv w:val="1"/>
      <w:marLeft w:val="0"/>
      <w:marRight w:val="0"/>
      <w:marTop w:val="0"/>
      <w:marBottom w:val="0"/>
      <w:divBdr>
        <w:top w:val="none" w:sz="0" w:space="0" w:color="auto"/>
        <w:left w:val="none" w:sz="0" w:space="0" w:color="auto"/>
        <w:bottom w:val="none" w:sz="0" w:space="0" w:color="auto"/>
        <w:right w:val="none" w:sz="0" w:space="0" w:color="auto"/>
      </w:divBdr>
    </w:div>
    <w:div w:id="521475882">
      <w:bodyDiv w:val="1"/>
      <w:marLeft w:val="0"/>
      <w:marRight w:val="0"/>
      <w:marTop w:val="0"/>
      <w:marBottom w:val="0"/>
      <w:divBdr>
        <w:top w:val="none" w:sz="0" w:space="0" w:color="auto"/>
        <w:left w:val="none" w:sz="0" w:space="0" w:color="auto"/>
        <w:bottom w:val="none" w:sz="0" w:space="0" w:color="auto"/>
        <w:right w:val="none" w:sz="0" w:space="0" w:color="auto"/>
      </w:divBdr>
    </w:div>
    <w:div w:id="1014303455">
      <w:bodyDiv w:val="1"/>
      <w:marLeft w:val="0"/>
      <w:marRight w:val="0"/>
      <w:marTop w:val="0"/>
      <w:marBottom w:val="0"/>
      <w:divBdr>
        <w:top w:val="none" w:sz="0" w:space="0" w:color="auto"/>
        <w:left w:val="none" w:sz="0" w:space="0" w:color="auto"/>
        <w:bottom w:val="none" w:sz="0" w:space="0" w:color="auto"/>
        <w:right w:val="none" w:sz="0" w:space="0" w:color="auto"/>
      </w:divBdr>
    </w:div>
    <w:div w:id="1942183139">
      <w:bodyDiv w:val="1"/>
      <w:marLeft w:val="0"/>
      <w:marRight w:val="0"/>
      <w:marTop w:val="0"/>
      <w:marBottom w:val="0"/>
      <w:divBdr>
        <w:top w:val="none" w:sz="0" w:space="0" w:color="auto"/>
        <w:left w:val="none" w:sz="0" w:space="0" w:color="auto"/>
        <w:bottom w:val="none" w:sz="0" w:space="0" w:color="auto"/>
        <w:right w:val="none" w:sz="0" w:space="0" w:color="auto"/>
      </w:divBdr>
    </w:div>
    <w:div w:id="20760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stackabuse.com/dijkstras-algorithm-in-python/" TargetMode="External"/><Relationship Id="rId18" Type="http://schemas.openxmlformats.org/officeDocument/2006/relationships/hyperlink" Target="https://www.javamex.com/tutorials/exceptions/exceptions_throwing.shtml"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diagramData" Target="diagrams/data1.xml"/><Relationship Id="rId12" Type="http://schemas.openxmlformats.org/officeDocument/2006/relationships/hyperlink" Target="https://www.myrouteonline.com/blog/what-is-the-best-shortest-path-algorithm" TargetMode="External"/><Relationship Id="rId17" Type="http://schemas.openxmlformats.org/officeDocument/2006/relationships/hyperlink" Target="https://www.freecodecamp.org/news/dijkstras-shortest-path-algorithm-visual-introdu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asuksh/Dijkstra-Algorithm-efficient-implementat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javatpoint.com/java-map" TargetMode="External"/><Relationship Id="rId23" Type="http://schemas.openxmlformats.org/officeDocument/2006/relationships/header" Target="header2.xml"/><Relationship Id="rId10" Type="http://schemas.openxmlformats.org/officeDocument/2006/relationships/diagramColors" Target="diagrams/colors1.xml"/><Relationship Id="rId19" Type="http://schemas.openxmlformats.org/officeDocument/2006/relationships/hyperlink" Target="https://www.codingame.com/playgrounds/1608/shortest-paths-with-dijkstras-algorithm/keeping-track-of-paths"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baeldung.com/java-dijkstra" TargetMode="External"/><Relationship Id="rId22" Type="http://schemas.openxmlformats.org/officeDocument/2006/relationships/footer" Target="footer2.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2.png"/><Relationship Id="rId5" Type="http://schemas.openxmlformats.org/officeDocument/2006/relationships/image" Target="media/image5.png"/><Relationship Id="rId10" Type="http://schemas.openxmlformats.org/officeDocument/2006/relationships/image" Target="media/image11.png"/><Relationship Id="rId4" Type="http://schemas.openxmlformats.org/officeDocument/2006/relationships/image" Target="media/image4.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lcome\AppData\Roaming\Microsoft\Templates\Report%20(Executiv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769C56-EE0F-4E52-BAD0-2E4061ADE72A}"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en-IN"/>
        </a:p>
      </dgm:t>
    </dgm:pt>
    <dgm:pt modelId="{B95DB894-1CA5-49F6-917F-36D02AF0469B}">
      <dgm:prSet phldrT="[Text]"/>
      <dgm:spPr/>
      <dgm:t>
        <a:bodyPr/>
        <a:lstStyle/>
        <a:p>
          <a:r>
            <a:rPr lang="en-IN" b="1"/>
            <a:t> Input Cities</a:t>
          </a:r>
          <a:endParaRPr lang="en-IN" b="1" baseline="0"/>
        </a:p>
      </dgm:t>
    </dgm:pt>
    <dgm:pt modelId="{3C3F31D7-60FA-47CF-B710-DAD72104DB0F}" type="parTrans" cxnId="{F6F024B2-B60F-48B7-A202-D9BCC283B397}">
      <dgm:prSet/>
      <dgm:spPr/>
      <dgm:t>
        <a:bodyPr/>
        <a:lstStyle/>
        <a:p>
          <a:endParaRPr lang="en-IN"/>
        </a:p>
      </dgm:t>
    </dgm:pt>
    <dgm:pt modelId="{C2C3CFA7-F742-4DCE-91BF-58730910AB08}" type="sibTrans" cxnId="{F6F024B2-B60F-48B7-A202-D9BCC283B397}">
      <dgm:prSet/>
      <dgm:spPr/>
      <dgm:t>
        <a:bodyPr/>
        <a:lstStyle/>
        <a:p>
          <a:endParaRPr lang="en-IN"/>
        </a:p>
      </dgm:t>
    </dgm:pt>
    <dgm:pt modelId="{45367D64-55BF-423E-B07D-F5173B634E74}">
      <dgm:prSet phldrT="[Text]"/>
      <dgm:spPr/>
      <dgm:t>
        <a:bodyPr/>
        <a:lstStyle/>
        <a:p>
          <a:r>
            <a:rPr lang="en-IN" b="1"/>
            <a:t>Input Flight / Train paths between Cities</a:t>
          </a:r>
        </a:p>
      </dgm:t>
    </dgm:pt>
    <dgm:pt modelId="{623046AB-CB84-43BD-B084-042AF1F6C387}" type="parTrans" cxnId="{3AA1A236-4C36-44DB-85A5-C5B87E6059EE}">
      <dgm:prSet/>
      <dgm:spPr/>
      <dgm:t>
        <a:bodyPr/>
        <a:lstStyle/>
        <a:p>
          <a:endParaRPr lang="en-IN"/>
        </a:p>
      </dgm:t>
    </dgm:pt>
    <dgm:pt modelId="{8AFE009E-7764-43C0-A868-E93947F1006E}" type="sibTrans" cxnId="{3AA1A236-4C36-44DB-85A5-C5B87E6059EE}">
      <dgm:prSet/>
      <dgm:spPr/>
      <dgm:t>
        <a:bodyPr/>
        <a:lstStyle/>
        <a:p>
          <a:endParaRPr lang="en-IN"/>
        </a:p>
      </dgm:t>
    </dgm:pt>
    <dgm:pt modelId="{A5958830-1717-4E83-A023-85A56CCB2554}">
      <dgm:prSet phldrT="[Text]"/>
      <dgm:spPr/>
      <dgm:t>
        <a:bodyPr/>
        <a:lstStyle/>
        <a:p>
          <a:r>
            <a:rPr lang="en-IN" b="1"/>
            <a:t>Generate the shortest path from SOURCE to DESTINATION</a:t>
          </a:r>
        </a:p>
      </dgm:t>
    </dgm:pt>
    <dgm:pt modelId="{76EEC8A1-3844-411C-9265-13F4D97F4917}" type="parTrans" cxnId="{92100538-EEC8-4E6E-A62B-90ADEFE590C4}">
      <dgm:prSet/>
      <dgm:spPr/>
      <dgm:t>
        <a:bodyPr/>
        <a:lstStyle/>
        <a:p>
          <a:endParaRPr lang="en-IN"/>
        </a:p>
      </dgm:t>
    </dgm:pt>
    <dgm:pt modelId="{B2BBF3E3-B20F-4AC9-B204-BE3192366219}" type="sibTrans" cxnId="{92100538-EEC8-4E6E-A62B-90ADEFE590C4}">
      <dgm:prSet/>
      <dgm:spPr/>
      <dgm:t>
        <a:bodyPr/>
        <a:lstStyle/>
        <a:p>
          <a:endParaRPr lang="en-IN"/>
        </a:p>
      </dgm:t>
    </dgm:pt>
    <dgm:pt modelId="{F0D07634-1CD0-41A1-9AA5-3169826CC83D}" type="pres">
      <dgm:prSet presAssocID="{9B769C56-EE0F-4E52-BAD0-2E4061ADE72A}" presName="CompostProcess" presStyleCnt="0">
        <dgm:presLayoutVars>
          <dgm:dir/>
          <dgm:resizeHandles val="exact"/>
        </dgm:presLayoutVars>
      </dgm:prSet>
      <dgm:spPr/>
    </dgm:pt>
    <dgm:pt modelId="{CA24F781-1646-40FC-B93B-46A1C2793FB6}" type="pres">
      <dgm:prSet presAssocID="{9B769C56-EE0F-4E52-BAD0-2E4061ADE72A}" presName="arrow" presStyleLbl="bgShp" presStyleIdx="0" presStyleCnt="1"/>
      <dgm:spPr/>
    </dgm:pt>
    <dgm:pt modelId="{9197A474-4AD9-42B4-B854-36F963816F0A}" type="pres">
      <dgm:prSet presAssocID="{9B769C56-EE0F-4E52-BAD0-2E4061ADE72A}" presName="linearProcess" presStyleCnt="0"/>
      <dgm:spPr/>
    </dgm:pt>
    <dgm:pt modelId="{272CA0D7-592E-450B-AEF4-7C24695825E9}" type="pres">
      <dgm:prSet presAssocID="{B95DB894-1CA5-49F6-917F-36D02AF0469B}" presName="textNode" presStyleLbl="node1" presStyleIdx="0" presStyleCnt="3">
        <dgm:presLayoutVars>
          <dgm:bulletEnabled val="1"/>
        </dgm:presLayoutVars>
      </dgm:prSet>
      <dgm:spPr/>
    </dgm:pt>
    <dgm:pt modelId="{6DEDB6B5-E642-4BF0-88C7-7EB1481B95D1}" type="pres">
      <dgm:prSet presAssocID="{C2C3CFA7-F742-4DCE-91BF-58730910AB08}" presName="sibTrans" presStyleCnt="0"/>
      <dgm:spPr/>
    </dgm:pt>
    <dgm:pt modelId="{F0AF2448-68F3-40F4-8F5F-4999711B90C7}" type="pres">
      <dgm:prSet presAssocID="{45367D64-55BF-423E-B07D-F5173B634E74}" presName="textNode" presStyleLbl="node1" presStyleIdx="1" presStyleCnt="3">
        <dgm:presLayoutVars>
          <dgm:bulletEnabled val="1"/>
        </dgm:presLayoutVars>
      </dgm:prSet>
      <dgm:spPr/>
    </dgm:pt>
    <dgm:pt modelId="{C9A60CE1-D638-450D-8480-224FFE40BD81}" type="pres">
      <dgm:prSet presAssocID="{8AFE009E-7764-43C0-A868-E93947F1006E}" presName="sibTrans" presStyleCnt="0"/>
      <dgm:spPr/>
    </dgm:pt>
    <dgm:pt modelId="{D29231FA-C6CA-4736-8AC0-88444E5A30C0}" type="pres">
      <dgm:prSet presAssocID="{A5958830-1717-4E83-A023-85A56CCB2554}" presName="textNode" presStyleLbl="node1" presStyleIdx="2" presStyleCnt="3">
        <dgm:presLayoutVars>
          <dgm:bulletEnabled val="1"/>
        </dgm:presLayoutVars>
      </dgm:prSet>
      <dgm:spPr/>
    </dgm:pt>
  </dgm:ptLst>
  <dgm:cxnLst>
    <dgm:cxn modelId="{3AA1A236-4C36-44DB-85A5-C5B87E6059EE}" srcId="{9B769C56-EE0F-4E52-BAD0-2E4061ADE72A}" destId="{45367D64-55BF-423E-B07D-F5173B634E74}" srcOrd="1" destOrd="0" parTransId="{623046AB-CB84-43BD-B084-042AF1F6C387}" sibTransId="{8AFE009E-7764-43C0-A868-E93947F1006E}"/>
    <dgm:cxn modelId="{92100538-EEC8-4E6E-A62B-90ADEFE590C4}" srcId="{9B769C56-EE0F-4E52-BAD0-2E4061ADE72A}" destId="{A5958830-1717-4E83-A023-85A56CCB2554}" srcOrd="2" destOrd="0" parTransId="{76EEC8A1-3844-411C-9265-13F4D97F4917}" sibTransId="{B2BBF3E3-B20F-4AC9-B204-BE3192366219}"/>
    <dgm:cxn modelId="{292DC172-FD3F-4C43-BAB8-182AF07200CC}" type="presOf" srcId="{A5958830-1717-4E83-A023-85A56CCB2554}" destId="{D29231FA-C6CA-4736-8AC0-88444E5A30C0}" srcOrd="0" destOrd="0" presId="urn:microsoft.com/office/officeart/2005/8/layout/hProcess9"/>
    <dgm:cxn modelId="{F6F024B2-B60F-48B7-A202-D9BCC283B397}" srcId="{9B769C56-EE0F-4E52-BAD0-2E4061ADE72A}" destId="{B95DB894-1CA5-49F6-917F-36D02AF0469B}" srcOrd="0" destOrd="0" parTransId="{3C3F31D7-60FA-47CF-B710-DAD72104DB0F}" sibTransId="{C2C3CFA7-F742-4DCE-91BF-58730910AB08}"/>
    <dgm:cxn modelId="{641CC0C5-971C-4752-94E7-989C492C0030}" type="presOf" srcId="{B95DB894-1CA5-49F6-917F-36D02AF0469B}" destId="{272CA0D7-592E-450B-AEF4-7C24695825E9}" srcOrd="0" destOrd="0" presId="urn:microsoft.com/office/officeart/2005/8/layout/hProcess9"/>
    <dgm:cxn modelId="{46F955C7-2442-43DC-B693-9D6DCA5F2C1E}" type="presOf" srcId="{9B769C56-EE0F-4E52-BAD0-2E4061ADE72A}" destId="{F0D07634-1CD0-41A1-9AA5-3169826CC83D}" srcOrd="0" destOrd="0" presId="urn:microsoft.com/office/officeart/2005/8/layout/hProcess9"/>
    <dgm:cxn modelId="{F9ECDEE7-1356-46CE-939A-E84E71B315AA}" type="presOf" srcId="{45367D64-55BF-423E-B07D-F5173B634E74}" destId="{F0AF2448-68F3-40F4-8F5F-4999711B90C7}" srcOrd="0" destOrd="0" presId="urn:microsoft.com/office/officeart/2005/8/layout/hProcess9"/>
    <dgm:cxn modelId="{99AF9518-81A7-4349-806E-0EE6230C3464}" type="presParOf" srcId="{F0D07634-1CD0-41A1-9AA5-3169826CC83D}" destId="{CA24F781-1646-40FC-B93B-46A1C2793FB6}" srcOrd="0" destOrd="0" presId="urn:microsoft.com/office/officeart/2005/8/layout/hProcess9"/>
    <dgm:cxn modelId="{E0AFF137-A8C1-46E5-B35C-5B863F84BCD5}" type="presParOf" srcId="{F0D07634-1CD0-41A1-9AA5-3169826CC83D}" destId="{9197A474-4AD9-42B4-B854-36F963816F0A}" srcOrd="1" destOrd="0" presId="urn:microsoft.com/office/officeart/2005/8/layout/hProcess9"/>
    <dgm:cxn modelId="{56438480-0DC1-4264-AA80-91B084EDE7CA}" type="presParOf" srcId="{9197A474-4AD9-42B4-B854-36F963816F0A}" destId="{272CA0D7-592E-450B-AEF4-7C24695825E9}" srcOrd="0" destOrd="0" presId="urn:microsoft.com/office/officeart/2005/8/layout/hProcess9"/>
    <dgm:cxn modelId="{90A5D5DE-31D0-41CE-80E9-0AB7712BCF78}" type="presParOf" srcId="{9197A474-4AD9-42B4-B854-36F963816F0A}" destId="{6DEDB6B5-E642-4BF0-88C7-7EB1481B95D1}" srcOrd="1" destOrd="0" presId="urn:microsoft.com/office/officeart/2005/8/layout/hProcess9"/>
    <dgm:cxn modelId="{94CC63C9-49CF-4AE4-8451-B6981415117E}" type="presParOf" srcId="{9197A474-4AD9-42B4-B854-36F963816F0A}" destId="{F0AF2448-68F3-40F4-8F5F-4999711B90C7}" srcOrd="2" destOrd="0" presId="urn:microsoft.com/office/officeart/2005/8/layout/hProcess9"/>
    <dgm:cxn modelId="{9A57AD56-BAD0-4FBD-8DB9-ED3D0B655E99}" type="presParOf" srcId="{9197A474-4AD9-42B4-B854-36F963816F0A}" destId="{C9A60CE1-D638-450D-8480-224FFE40BD81}" srcOrd="3" destOrd="0" presId="urn:microsoft.com/office/officeart/2005/8/layout/hProcess9"/>
    <dgm:cxn modelId="{13158736-E967-4000-8470-51743BD9FA98}" type="presParOf" srcId="{9197A474-4AD9-42B4-B854-36F963816F0A}" destId="{D29231FA-C6CA-4736-8AC0-88444E5A30C0}"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4F781-1646-40FC-B93B-46A1C2793FB6}">
      <dsp:nvSpPr>
        <dsp:cNvPr id="0" name=""/>
        <dsp:cNvSpPr/>
      </dsp:nvSpPr>
      <dsp:spPr>
        <a:xfrm>
          <a:off x="361378" y="0"/>
          <a:ext cx="4095623" cy="2981325"/>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2CA0D7-592E-450B-AEF4-7C24695825E9}">
      <dsp:nvSpPr>
        <dsp:cNvPr id="0" name=""/>
        <dsp:cNvSpPr/>
      </dsp:nvSpPr>
      <dsp:spPr>
        <a:xfrm>
          <a:off x="5175" y="894397"/>
          <a:ext cx="1550916" cy="1192530"/>
        </a:xfrm>
        <a:prstGeom prst="roundRect">
          <a:avLst/>
        </a:prstGeom>
        <a:solidFill>
          <a:schemeClr val="accent3">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 Input Cities</a:t>
          </a:r>
          <a:endParaRPr lang="en-IN" sz="1400" b="1" kern="1200" baseline="0"/>
        </a:p>
      </dsp:txBody>
      <dsp:txXfrm>
        <a:off x="63390" y="952612"/>
        <a:ext cx="1434486" cy="1076100"/>
      </dsp:txXfrm>
    </dsp:sp>
    <dsp:sp modelId="{F0AF2448-68F3-40F4-8F5F-4999711B90C7}">
      <dsp:nvSpPr>
        <dsp:cNvPr id="0" name=""/>
        <dsp:cNvSpPr/>
      </dsp:nvSpPr>
      <dsp:spPr>
        <a:xfrm>
          <a:off x="1633731" y="894397"/>
          <a:ext cx="1550916" cy="1192530"/>
        </a:xfrm>
        <a:prstGeom prst="roundRect">
          <a:avLst/>
        </a:prstGeom>
        <a:solidFill>
          <a:schemeClr val="accent3">
            <a:hueOff val="5625132"/>
            <a:satOff val="-8440"/>
            <a:lumOff val="-1373"/>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Input Flight / Train paths between Cities</a:t>
          </a:r>
        </a:p>
      </dsp:txBody>
      <dsp:txXfrm>
        <a:off x="1691946" y="952612"/>
        <a:ext cx="1434486" cy="1076100"/>
      </dsp:txXfrm>
    </dsp:sp>
    <dsp:sp modelId="{D29231FA-C6CA-4736-8AC0-88444E5A30C0}">
      <dsp:nvSpPr>
        <dsp:cNvPr id="0" name=""/>
        <dsp:cNvSpPr/>
      </dsp:nvSpPr>
      <dsp:spPr>
        <a:xfrm>
          <a:off x="3262287" y="894397"/>
          <a:ext cx="1550916" cy="1192530"/>
        </a:xfrm>
        <a:prstGeom prst="roundRect">
          <a:avLst/>
        </a:prstGeom>
        <a:solidFill>
          <a:schemeClr val="accent3">
            <a:hueOff val="11250264"/>
            <a:satOff val="-16880"/>
            <a:lumOff val="-2745"/>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1" kern="1200"/>
            <a:t>Generate the shortest path from SOURCE to DESTINATION</a:t>
          </a:r>
        </a:p>
      </dsp:txBody>
      <dsp:txXfrm>
        <a:off x="3320502" y="952612"/>
        <a:ext cx="1434486" cy="10761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377C2899AD4E6DA57067F0004F4051"/>
        <w:category>
          <w:name w:val="General"/>
          <w:gallery w:val="placeholder"/>
        </w:category>
        <w:types>
          <w:type w:val="bbPlcHdr"/>
        </w:types>
        <w:behaviors>
          <w:behavior w:val="content"/>
        </w:behaviors>
        <w:guid w:val="{CFD29E3B-711B-4665-8F7C-AC731F1E4A62}"/>
      </w:docPartPr>
      <w:docPartBody>
        <w:p w:rsidR="00522A60" w:rsidRDefault="00281E88">
          <w:pPr>
            <w:pStyle w:val="A6377C2899AD4E6DA57067F0004F4051"/>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88"/>
    <w:rsid w:val="00281E88"/>
    <w:rsid w:val="005074F9"/>
    <w:rsid w:val="00522A60"/>
    <w:rsid w:val="006A339F"/>
    <w:rsid w:val="00E92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77C2899AD4E6DA57067F0004F4051">
    <w:name w:val="A6377C2899AD4E6DA57067F0004F4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3483</TotalTime>
  <Pages>10</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CSCI 3901</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3901</dc:title>
  <dc:subject>Assignment 3</dc:subject>
  <dc:creator>welcome</dc:creator>
  <cp:lastModifiedBy>Benny Tharigopala</cp:lastModifiedBy>
  <cp:revision>68</cp:revision>
  <cp:lastPrinted>2021-10-14T00:45:00Z</cp:lastPrinted>
  <dcterms:created xsi:type="dcterms:W3CDTF">2021-09-21T21:31:00Z</dcterms:created>
  <dcterms:modified xsi:type="dcterms:W3CDTF">2021-10-29T18:46:00Z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